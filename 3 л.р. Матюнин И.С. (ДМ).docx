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«Ульяновский государственный технический университет»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«Математическая логика и дискретная математика»</w:t>
      </w: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  <w:b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0F7C3A" w:rsidRDefault="000F7C3A" w:rsidP="000F7C3A">
      <w:pPr>
        <w:pStyle w:val="a9"/>
        <w:spacing w:before="0"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№3</w:t>
      </w:r>
    </w:p>
    <w:p w:rsidR="000F7C3A" w:rsidRDefault="000F7C3A" w:rsidP="000F7C3A">
      <w:pPr>
        <w:pStyle w:val="a9"/>
        <w:spacing w:before="0" w:after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«Определение функции»</w:t>
      </w: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8A56DE" w:rsidRDefault="008A56DE" w:rsidP="008A56DE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группы ИВТАПбд-12</w:t>
      </w:r>
    </w:p>
    <w:p w:rsidR="008A56DE" w:rsidRDefault="008A56DE" w:rsidP="008A56DE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Матюнин И.С.</w:t>
      </w: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2022</w:t>
      </w:r>
    </w:p>
    <w:p w:rsidR="00A14985" w:rsidRDefault="00A1498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3233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56DE" w:rsidRDefault="008A56DE">
          <w:pPr>
            <w:pStyle w:val="a3"/>
          </w:pPr>
          <w:r>
            <w:t>Оглавление</w:t>
          </w:r>
          <w:bookmarkStart w:id="0" w:name="_GoBack"/>
          <w:bookmarkEnd w:id="0"/>
        </w:p>
        <w:p w:rsidR="00B6754E" w:rsidRDefault="008A56D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4016395" w:history="1">
            <w:r w:rsidR="00B6754E" w:rsidRPr="00FF3237">
              <w:rPr>
                <w:rStyle w:val="a4"/>
                <w:rFonts w:ascii="Times New Roman" w:hAnsi="Times New Roman" w:cs="Times New Roman"/>
                <w:b/>
                <w:noProof/>
              </w:rPr>
              <w:t>Цель Работы</w:t>
            </w:r>
            <w:r w:rsidR="00B6754E">
              <w:rPr>
                <w:noProof/>
                <w:webHidden/>
              </w:rPr>
              <w:tab/>
            </w:r>
            <w:r w:rsidR="00B6754E">
              <w:rPr>
                <w:noProof/>
                <w:webHidden/>
              </w:rPr>
              <w:fldChar w:fldCharType="begin"/>
            </w:r>
            <w:r w:rsidR="00B6754E">
              <w:rPr>
                <w:noProof/>
                <w:webHidden/>
              </w:rPr>
              <w:instrText xml:space="preserve"> PAGEREF _Toc104016395 \h </w:instrText>
            </w:r>
            <w:r w:rsidR="00B6754E">
              <w:rPr>
                <w:noProof/>
                <w:webHidden/>
              </w:rPr>
            </w:r>
            <w:r w:rsidR="00B6754E">
              <w:rPr>
                <w:noProof/>
                <w:webHidden/>
              </w:rPr>
              <w:fldChar w:fldCharType="separate"/>
            </w:r>
            <w:r w:rsidR="00B6754E">
              <w:rPr>
                <w:noProof/>
                <w:webHidden/>
              </w:rPr>
              <w:t>3</w:t>
            </w:r>
            <w:r w:rsidR="00B6754E">
              <w:rPr>
                <w:noProof/>
                <w:webHidden/>
              </w:rPr>
              <w:fldChar w:fldCharType="end"/>
            </w:r>
          </w:hyperlink>
        </w:p>
        <w:p w:rsidR="00B6754E" w:rsidRDefault="00B675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016396" w:history="1">
            <w:r w:rsidRPr="00FF3237">
              <w:rPr>
                <w:rStyle w:val="a4"/>
                <w:rFonts w:ascii="Times New Roman" w:hAnsi="Times New Roman" w:cs="Times New Roman"/>
                <w:b/>
                <w:noProof/>
              </w:rPr>
              <w:t>Описание метода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54E" w:rsidRDefault="00B6754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4016397" w:history="1">
            <w:r w:rsidRPr="00FF3237">
              <w:rPr>
                <w:rStyle w:val="a4"/>
                <w:rFonts w:ascii="Times New Roman" w:hAnsi="Times New Roman" w:cs="Times New Roman"/>
                <w:b/>
                <w:noProof/>
              </w:rPr>
              <w:t>Вывод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54E" w:rsidRDefault="00B6754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4016398" w:history="1">
            <w:r w:rsidRPr="00FF3237">
              <w:rPr>
                <w:rStyle w:val="a4"/>
                <w:rFonts w:ascii="Times New Roman" w:hAnsi="Times New Roman"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54E" w:rsidRDefault="00B675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016399" w:history="1">
            <w:r w:rsidRPr="00FF3237">
              <w:rPr>
                <w:rStyle w:val="a4"/>
                <w:rFonts w:ascii="Times New Roman" w:hAnsi="Times New Roman" w:cs="Times New Roman"/>
                <w:b/>
                <w:noProof/>
              </w:rPr>
              <w:t>Код: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54E" w:rsidRDefault="00B675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4016400" w:history="1">
            <w:r w:rsidRPr="00FF3237">
              <w:rPr>
                <w:rStyle w:val="a4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_Toc104016400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6DE" w:rsidRDefault="008A56DE">
          <w:r>
            <w:rPr>
              <w:b/>
              <w:bCs/>
            </w:rPr>
            <w:fldChar w:fldCharType="end"/>
          </w:r>
        </w:p>
      </w:sdtContent>
    </w:sdt>
    <w:p w:rsidR="008A56DE" w:rsidRDefault="008A56DE">
      <w:r>
        <w:br w:type="page"/>
      </w:r>
    </w:p>
    <w:p w:rsidR="008A56DE" w:rsidRDefault="008A56DE" w:rsidP="00625DC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04016395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1"/>
    </w:p>
    <w:p w:rsidR="000F7C3A" w:rsidRPr="000F7C3A" w:rsidRDefault="000F7C3A" w:rsidP="000F7C3A">
      <w:pPr>
        <w:ind w:firstLine="708"/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Разработать программу, определяющую,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является ли отношение функцией. Необходимо выполнить проверку корректности ввода данных.</w:t>
      </w:r>
    </w:p>
    <w:p w:rsidR="008A56DE" w:rsidRDefault="008A56DE" w:rsidP="00625DC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4016396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t>Описание метода работы</w:t>
      </w:r>
      <w:bookmarkEnd w:id="2"/>
    </w:p>
    <w:p w:rsidR="000F7C3A" w:rsidRPr="000F7C3A" w:rsidRDefault="000F7C3A" w:rsidP="000F7C3A"/>
    <w:p w:rsidR="000F7C3A" w:rsidRDefault="000F7C3A" w:rsidP="00980B9D">
      <w:pPr>
        <w:pStyle w:val="Textbody"/>
        <w:spacing w:after="0" w:line="331" w:lineRule="auto"/>
        <w:ind w:firstLine="708"/>
        <w:jc w:val="both"/>
        <w:rPr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Функцией из множества A в множество В </w:t>
      </w:r>
      <w:r>
        <w:rPr>
          <w:color w:val="000000"/>
          <w:shd w:val="clear" w:color="auto" w:fill="FFFFFF"/>
        </w:rPr>
        <w:t>называется бинарное отношение, при котором каждый элемент множества A связан с единственным элементом множества В. </w:t>
      </w:r>
    </w:p>
    <w:p w:rsidR="000F7C3A" w:rsidRDefault="000F7C3A" w:rsidP="00980B9D">
      <w:pPr>
        <w:pStyle w:val="Textbody"/>
        <w:spacing w:after="0" w:line="331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На странице лабораторной работы создаём форму для ввода данных</w:t>
      </w:r>
    </w:p>
    <w:p w:rsidR="000F7C3A" w:rsidRDefault="000F7C3A" w:rsidP="00980B9D">
      <w:pPr>
        <w:pStyle w:val="Textbody"/>
        <w:spacing w:after="0" w:line="331" w:lineRule="auto"/>
        <w:jc w:val="both"/>
        <w:rPr>
          <w:rFonts w:cs="Times New Roman"/>
        </w:rPr>
      </w:pPr>
    </w:p>
    <w:p w:rsidR="00980B9D" w:rsidRDefault="000F0E91" w:rsidP="000F0E91">
      <w:pPr>
        <w:pStyle w:val="Textbody"/>
        <w:spacing w:after="0" w:line="331" w:lineRule="auto"/>
        <w:jc w:val="center"/>
        <w:rPr>
          <w:rFonts w:cs="Times New Roman"/>
        </w:rPr>
      </w:pPr>
      <w:r w:rsidRPr="000F0E91">
        <w:rPr>
          <w:rFonts w:cs="Times New Roman"/>
          <w:noProof/>
          <w:lang w:eastAsia="ru-RU" w:bidi="ar-SA"/>
        </w:rPr>
        <w:drawing>
          <wp:inline distT="0" distB="0" distL="0" distR="0" wp14:anchorId="7E594426" wp14:editId="495C14AC">
            <wp:extent cx="4099560" cy="28217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7558" cy="283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91" w:rsidRDefault="000F0E91" w:rsidP="000F0E91">
      <w:pPr>
        <w:pStyle w:val="Textbody"/>
        <w:spacing w:after="0" w:line="331" w:lineRule="auto"/>
        <w:jc w:val="center"/>
        <w:rPr>
          <w:rFonts w:cs="Times New Roman"/>
        </w:rPr>
      </w:pPr>
      <w:r>
        <w:rPr>
          <w:rFonts w:cs="Times New Roman"/>
        </w:rPr>
        <w:t>Рис. 1 – форма ввода данных</w:t>
      </w:r>
    </w:p>
    <w:p w:rsidR="00233886" w:rsidRDefault="00233886" w:rsidP="00980B9D">
      <w:pPr>
        <w:pStyle w:val="Textbody"/>
        <w:spacing w:after="0" w:line="331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По нажатию на кнопку вызывается функция обработки введённых данных. В этой функции вызываются все остальные необходимые для работы функции. А именно, функция проверки ввода, функция проверки ввода отношений, функции сравнения длин, функции сравнении множеств и отношения и основной функции.</w:t>
      </w:r>
    </w:p>
    <w:p w:rsidR="00980B9D" w:rsidRDefault="000F0E91" w:rsidP="000F0E91">
      <w:pPr>
        <w:pStyle w:val="Textbody"/>
        <w:spacing w:after="0" w:line="331" w:lineRule="auto"/>
        <w:jc w:val="center"/>
        <w:rPr>
          <w:rFonts w:cs="Times New Roman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497580" cy="3429000"/>
            <wp:effectExtent l="0" t="0" r="7620" b="0"/>
            <wp:docPr id="6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7712" cy="342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86" w:rsidRDefault="00233886" w:rsidP="00980B9D">
      <w:pPr>
        <w:pStyle w:val="Textbody"/>
        <w:spacing w:after="0" w:line="331" w:lineRule="auto"/>
        <w:jc w:val="center"/>
        <w:rPr>
          <w:rFonts w:cs="Times New Roman"/>
        </w:rPr>
      </w:pPr>
      <w:r>
        <w:rPr>
          <w:rFonts w:cs="Times New Roman"/>
        </w:rPr>
        <w:t>Блок-схема 1 – функция проверки ввода</w:t>
      </w:r>
    </w:p>
    <w:p w:rsidR="00155330" w:rsidRDefault="00155330" w:rsidP="00155330">
      <w:pPr>
        <w:pStyle w:val="Textbody"/>
        <w:spacing w:after="0" w:line="331" w:lineRule="auto"/>
        <w:jc w:val="both"/>
        <w:rPr>
          <w:rFonts w:cs="Times New Roman"/>
        </w:rPr>
      </w:pPr>
      <w:r>
        <w:rPr>
          <w:rFonts w:cs="Times New Roman"/>
        </w:rPr>
        <w:tab/>
        <w:t>После проверяется ввод отношения. Пользователю необходимо отделить элементы отношения через «;».</w:t>
      </w:r>
    </w:p>
    <w:p w:rsidR="00233886" w:rsidRDefault="000F0E91" w:rsidP="00155330">
      <w:pPr>
        <w:pStyle w:val="Textbody"/>
        <w:spacing w:after="0" w:line="331" w:lineRule="auto"/>
        <w:jc w:val="center"/>
        <w:rPr>
          <w:rFonts w:cs="Times New Roman"/>
        </w:rPr>
      </w:pPr>
      <w:r>
        <w:rPr>
          <w:noProof/>
          <w:lang w:eastAsia="ru-RU" w:bidi="ar-SA"/>
        </w:rPr>
        <w:drawing>
          <wp:inline distT="0" distB="0" distL="0" distR="0">
            <wp:extent cx="3749040" cy="4343400"/>
            <wp:effectExtent l="0" t="0" r="3810" b="0"/>
            <wp:docPr id="2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514" cy="434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86" w:rsidRDefault="00233886" w:rsidP="00980B9D">
      <w:pPr>
        <w:pStyle w:val="Textbody"/>
        <w:spacing w:after="0" w:line="331" w:lineRule="auto"/>
        <w:jc w:val="center"/>
      </w:pPr>
      <w:r>
        <w:t>Блок-схема 2 функция проверки ввода отношения</w:t>
      </w:r>
    </w:p>
    <w:p w:rsidR="00155330" w:rsidRPr="00155330" w:rsidRDefault="00155330" w:rsidP="00155330">
      <w:pPr>
        <w:pStyle w:val="Textbody"/>
        <w:spacing w:after="0" w:line="331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lastRenderedPageBreak/>
        <w:t>Дальше сравниваются введённые множества. Важно, чтобы количество элементов в каждом множество совпадало. Иначе отношение заведомо не будет являться функцией.</w:t>
      </w:r>
    </w:p>
    <w:p w:rsidR="00233886" w:rsidRDefault="00155330" w:rsidP="00155330">
      <w:pPr>
        <w:pStyle w:val="Textbody"/>
        <w:spacing w:after="0" w:line="331" w:lineRule="auto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076640" cy="3886919"/>
            <wp:effectExtent l="0" t="0" r="635" b="0"/>
            <wp:docPr id="3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640" cy="388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C3A" w:rsidRDefault="00233886" w:rsidP="002338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3 функция сравнения длин</w:t>
      </w:r>
    </w:p>
    <w:p w:rsidR="00155330" w:rsidRDefault="00155330" w:rsidP="001553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множества и отношение были введены верно, программа сравнивает элементы отношения с элементами множеств и выводит результат. Результатом является ответ на поставленный вопрос: является ли отношение функцией?</w:t>
      </w:r>
    </w:p>
    <w:p w:rsidR="00233886" w:rsidRDefault="00155330" w:rsidP="002338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750820" cy="2606040"/>
            <wp:effectExtent l="0" t="0" r="0" b="3810"/>
            <wp:docPr id="4" name="Графический объект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1077" cy="260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86" w:rsidRDefault="00980B9D" w:rsidP="002338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4 функция сравнения множеств и отношений</w:t>
      </w:r>
    </w:p>
    <w:p w:rsidR="00155330" w:rsidRDefault="00155330" w:rsidP="00155330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04016397"/>
      <w:r w:rsidRPr="0015533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 результатов</w:t>
      </w:r>
      <w:bookmarkEnd w:id="3"/>
    </w:p>
    <w:p w:rsidR="00155330" w:rsidRDefault="00155330" w:rsidP="00155330">
      <w:pPr>
        <w:jc w:val="center"/>
      </w:pPr>
      <w:r w:rsidRPr="00155330">
        <w:rPr>
          <w:noProof/>
          <w:lang w:eastAsia="ru-RU"/>
        </w:rPr>
        <w:drawing>
          <wp:inline distT="0" distB="0" distL="0" distR="0" wp14:anchorId="19B3130F" wp14:editId="326EAAF7">
            <wp:extent cx="4236720" cy="32607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3202" cy="326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30" w:rsidRDefault="00155330" w:rsidP="00155330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330">
        <w:rPr>
          <w:rFonts w:ascii="Times New Roman" w:hAnsi="Times New Roman" w:cs="Times New Roman"/>
          <w:sz w:val="28"/>
          <w:szCs w:val="28"/>
        </w:rPr>
        <w:t>Рис. 2 – вывод результата</w:t>
      </w:r>
    </w:p>
    <w:p w:rsidR="00155330" w:rsidRDefault="00D315F1" w:rsidP="00D315F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04016398"/>
      <w:r w:rsidRPr="00D315F1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4"/>
    </w:p>
    <w:p w:rsidR="00980B9D" w:rsidRPr="00233886" w:rsidRDefault="00D315F1" w:rsidP="00D315F1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была написана программа, определяющая является ли отношение функцией или нет. Так же была изучена теория, связанная с множествами.</w:t>
      </w:r>
    </w:p>
    <w:p w:rsidR="00D315F1" w:rsidRDefault="00D315F1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A56DE" w:rsidRDefault="008A56DE" w:rsidP="00625DCB">
      <w:pPr>
        <w:pStyle w:val="1"/>
        <w:rPr>
          <w:noProof/>
          <w:lang w:eastAsia="ru-RU"/>
        </w:rPr>
      </w:pPr>
      <w:bookmarkStart w:id="5" w:name="_Toc104016399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Код:</w:t>
      </w:r>
      <w:bookmarkEnd w:id="5"/>
      <w:r w:rsidR="00233886" w:rsidRPr="00233886">
        <w:rPr>
          <w:noProof/>
          <w:lang w:eastAsia="ru-RU"/>
        </w:rPr>
        <w:t xml:space="preserve"> </w:t>
      </w:r>
    </w:p>
    <w:p w:rsidR="00D315F1" w:rsidRPr="00D315F1" w:rsidRDefault="00D315F1" w:rsidP="00D315F1">
      <w:pPr>
        <w:spacing w:after="0" w:line="240" w:lineRule="atLeast"/>
      </w:pPr>
      <w:r w:rsidRPr="00D315F1">
        <w:t>var err, m1, m2, m3;</w:t>
      </w:r>
    </w:p>
    <w:p w:rsidR="00D315F1" w:rsidRPr="00B6754E" w:rsidRDefault="00D315F1" w:rsidP="00D315F1">
      <w:pPr>
        <w:spacing w:after="0" w:line="240" w:lineRule="atLeast"/>
        <w:rPr>
          <w:lang w:val="en-US"/>
        </w:rPr>
      </w:pPr>
      <w:r w:rsidRPr="00B6754E">
        <w:rPr>
          <w:lang w:val="en-US"/>
        </w:rPr>
        <w:t>var long1, long2, long3;</w:t>
      </w:r>
    </w:p>
    <w:p w:rsidR="00D315F1" w:rsidRPr="00B6754E" w:rsidRDefault="00D315F1" w:rsidP="00D315F1">
      <w:pPr>
        <w:spacing w:after="0" w:line="240" w:lineRule="atLeast"/>
        <w:rPr>
          <w:lang w:val="en-US"/>
        </w:rPr>
      </w:pPr>
    </w:p>
    <w:p w:rsidR="00D315F1" w:rsidRPr="00B6754E" w:rsidRDefault="00D315F1" w:rsidP="00D315F1">
      <w:pPr>
        <w:spacing w:after="0" w:line="240" w:lineRule="atLeast"/>
        <w:rPr>
          <w:lang w:val="en-US"/>
        </w:rPr>
      </w:pPr>
      <w:r w:rsidRPr="00B6754E">
        <w:rPr>
          <w:lang w:val="en-US"/>
        </w:rPr>
        <w:t>//</w:t>
      </w:r>
      <w:r w:rsidRPr="00D315F1">
        <w:t>проверка</w:t>
      </w:r>
      <w:r w:rsidRPr="00B6754E">
        <w:rPr>
          <w:lang w:val="en-US"/>
        </w:rPr>
        <w:t xml:space="preserve"> </w:t>
      </w:r>
      <w:r w:rsidRPr="00D315F1">
        <w:t>ввода</w:t>
      </w:r>
    </w:p>
    <w:p w:rsidR="00D315F1" w:rsidRPr="00B6754E" w:rsidRDefault="00D315F1" w:rsidP="00D315F1">
      <w:pPr>
        <w:spacing w:after="0" w:line="240" w:lineRule="atLeast"/>
        <w:rPr>
          <w:lang w:val="en-US"/>
        </w:rPr>
      </w:pPr>
      <w:r w:rsidRPr="00B6754E">
        <w:rPr>
          <w:lang w:val="en-US"/>
        </w:rPr>
        <w:t>function check(str) {</w:t>
      </w:r>
    </w:p>
    <w:p w:rsidR="00D315F1" w:rsidRPr="00B6754E" w:rsidRDefault="00D315F1" w:rsidP="00D315F1">
      <w:pPr>
        <w:spacing w:after="0" w:line="240" w:lineRule="atLeast"/>
        <w:rPr>
          <w:lang w:val="en-US"/>
        </w:rPr>
      </w:pPr>
      <w:r w:rsidRPr="00B6754E">
        <w:rPr>
          <w:lang w:val="en-US"/>
        </w:rPr>
        <w:t>    let arr = [];</w:t>
      </w:r>
    </w:p>
    <w:p w:rsidR="00D315F1" w:rsidRPr="00B6754E" w:rsidRDefault="00D315F1" w:rsidP="00D315F1">
      <w:pPr>
        <w:spacing w:after="0" w:line="240" w:lineRule="atLeast"/>
        <w:rPr>
          <w:lang w:val="en-US"/>
        </w:rPr>
      </w:pPr>
      <w:r w:rsidRPr="00B6754E">
        <w:rPr>
          <w:lang w:val="en-US"/>
        </w:rPr>
        <w:t>    var long = str.length;</w:t>
      </w:r>
    </w:p>
    <w:p w:rsidR="00D315F1" w:rsidRPr="00B6754E" w:rsidRDefault="00D315F1" w:rsidP="00D315F1">
      <w:pPr>
        <w:spacing w:after="0" w:line="240" w:lineRule="atLeast"/>
        <w:rPr>
          <w:lang w:val="en-US"/>
        </w:rPr>
      </w:pPr>
      <w:r w:rsidRPr="00B6754E">
        <w:rPr>
          <w:lang w:val="en-US"/>
        </w:rPr>
        <w:t>    if (long &gt; 0) {</w:t>
      </w:r>
    </w:p>
    <w:p w:rsidR="00D315F1" w:rsidRPr="00B6754E" w:rsidRDefault="00D315F1" w:rsidP="00D315F1">
      <w:pPr>
        <w:spacing w:after="0" w:line="240" w:lineRule="atLeast"/>
        <w:rPr>
          <w:lang w:val="en-US"/>
        </w:rPr>
      </w:pPr>
      <w:r w:rsidRPr="00B6754E">
        <w:rPr>
          <w:lang w:val="en-US"/>
        </w:rPr>
        <w:t>        arr = str.split(" ");</w:t>
      </w:r>
    </w:p>
    <w:p w:rsidR="00D315F1" w:rsidRPr="00B6754E" w:rsidRDefault="00D315F1" w:rsidP="00D315F1">
      <w:pPr>
        <w:spacing w:after="0" w:line="240" w:lineRule="atLeast"/>
        <w:rPr>
          <w:lang w:val="en-US"/>
        </w:rPr>
      </w:pPr>
      <w:r w:rsidRPr="00B6754E">
        <w:rPr>
          <w:lang w:val="en-US"/>
        </w:rPr>
        <w:t>        var quantity = arr.length;</w:t>
      </w:r>
    </w:p>
    <w:p w:rsidR="00D315F1" w:rsidRPr="00B6754E" w:rsidRDefault="00D315F1" w:rsidP="00D315F1">
      <w:pPr>
        <w:spacing w:after="0" w:line="240" w:lineRule="atLeast"/>
        <w:rPr>
          <w:lang w:val="en-US"/>
        </w:rPr>
      </w:pPr>
      <w:r w:rsidRPr="00B6754E">
        <w:rPr>
          <w:lang w:val="en-US"/>
        </w:rPr>
        <w:t>        //</w:t>
      </w:r>
      <w:r w:rsidRPr="00D315F1">
        <w:t>Проверка</w:t>
      </w:r>
      <w:r w:rsidRPr="00B6754E">
        <w:rPr>
          <w:lang w:val="en-US"/>
        </w:rPr>
        <w:t xml:space="preserve"> </w:t>
      </w:r>
      <w:r w:rsidRPr="00D315F1">
        <w:t>на</w:t>
      </w:r>
      <w:r w:rsidRPr="00B6754E">
        <w:rPr>
          <w:lang w:val="en-US"/>
        </w:rPr>
        <w:t xml:space="preserve"> </w:t>
      </w:r>
      <w:r w:rsidRPr="00D315F1">
        <w:t>ввод</w:t>
      </w:r>
    </w:p>
    <w:p w:rsidR="00D315F1" w:rsidRPr="00B6754E" w:rsidRDefault="00D315F1" w:rsidP="00D315F1">
      <w:pPr>
        <w:spacing w:after="0" w:line="240" w:lineRule="atLeast"/>
        <w:rPr>
          <w:lang w:val="en-US"/>
        </w:rPr>
      </w:pPr>
      <w:r w:rsidRPr="00B6754E">
        <w:rPr>
          <w:lang w:val="en-US"/>
        </w:rPr>
        <w:t>        for (let i = 0; i &lt; quantity; i++) {</w:t>
      </w:r>
    </w:p>
    <w:p w:rsidR="00D315F1" w:rsidRPr="00D315F1" w:rsidRDefault="00D315F1" w:rsidP="00D315F1">
      <w:pPr>
        <w:spacing w:after="0" w:line="240" w:lineRule="atLeast"/>
      </w:pPr>
      <w:r w:rsidRPr="00B6754E">
        <w:rPr>
          <w:lang w:val="en-US"/>
        </w:rPr>
        <w:t xml:space="preserve">            </w:t>
      </w:r>
      <w:r w:rsidRPr="00D315F1">
        <w:t>//проверка, что введены числа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if (arr[i] &lt; '0' || arr[i] &gt; '9')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err = "Ошибка при вводе массива!\n" + " В элементе " + arr[i];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err += "\nВведите число в диапозоне от 0 до 9!";</w:t>
      </w:r>
    </w:p>
    <w:p w:rsidR="00D315F1" w:rsidRPr="00B6754E" w:rsidRDefault="00D315F1" w:rsidP="00D315F1">
      <w:pPr>
        <w:spacing w:after="0" w:line="240" w:lineRule="atLeast"/>
        <w:rPr>
          <w:lang w:val="en-US"/>
        </w:rPr>
      </w:pPr>
      <w:r w:rsidRPr="00D315F1">
        <w:t xml:space="preserve">                </w:t>
      </w:r>
      <w:r w:rsidRPr="00B6754E">
        <w:rPr>
          <w:lang w:val="en-US"/>
        </w:rPr>
        <w:t>err += "\n</w:t>
      </w:r>
      <w:r w:rsidRPr="00D315F1">
        <w:t>Исправьте</w:t>
      </w:r>
      <w:r w:rsidRPr="00B6754E">
        <w:rPr>
          <w:lang w:val="en-US"/>
        </w:rPr>
        <w:t>" + i + "</w:t>
      </w:r>
      <w:r w:rsidRPr="00D315F1">
        <w:t>элемент</w:t>
      </w:r>
      <w:r w:rsidRPr="00B6754E">
        <w:rPr>
          <w:lang w:val="en-US"/>
        </w:rPr>
        <w:t xml:space="preserve"> (" + arr[i] + ")";</w:t>
      </w:r>
    </w:p>
    <w:p w:rsidR="00D315F1" w:rsidRPr="00B6754E" w:rsidRDefault="00D315F1" w:rsidP="00D315F1">
      <w:pPr>
        <w:spacing w:after="0" w:line="240" w:lineRule="atLeast"/>
        <w:rPr>
          <w:lang w:val="en-US"/>
        </w:rPr>
      </w:pPr>
      <w:r w:rsidRPr="00B6754E">
        <w:rPr>
          <w:lang w:val="en-US"/>
        </w:rPr>
        <w:t>                arr = false;</w:t>
      </w:r>
    </w:p>
    <w:p w:rsidR="00D315F1" w:rsidRPr="00D315F1" w:rsidRDefault="00D315F1" w:rsidP="00D315F1">
      <w:pPr>
        <w:spacing w:after="0" w:line="240" w:lineRule="atLeast"/>
      </w:pPr>
      <w:r w:rsidRPr="00B6754E">
        <w:rPr>
          <w:lang w:val="en-US"/>
        </w:rPr>
        <w:t xml:space="preserve">                </w:t>
      </w:r>
      <w:r w:rsidRPr="00D315F1">
        <w:t>break;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} else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err = "Массив не должен быть пустым!\nВведите пары чисел!";</w:t>
      </w:r>
    </w:p>
    <w:p w:rsidR="00D315F1" w:rsidRPr="00D315F1" w:rsidRDefault="00D315F1" w:rsidP="00D315F1">
      <w:pPr>
        <w:spacing w:after="0" w:line="240" w:lineRule="atLeast"/>
      </w:pPr>
      <w:r w:rsidRPr="00D315F1">
        <w:t>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return arr;</w:t>
      </w:r>
    </w:p>
    <w:p w:rsidR="00D315F1" w:rsidRPr="00D315F1" w:rsidRDefault="00D315F1" w:rsidP="00D315F1">
      <w:pPr>
        <w:spacing w:after="0" w:line="240" w:lineRule="atLeast"/>
      </w:pPr>
      <w:r w:rsidRPr="00D315F1">
        <w:t>}</w:t>
      </w:r>
    </w:p>
    <w:p w:rsidR="00D315F1" w:rsidRPr="00D315F1" w:rsidRDefault="00D315F1" w:rsidP="00D315F1">
      <w:pPr>
        <w:spacing w:after="0" w:line="240" w:lineRule="atLeast"/>
      </w:pPr>
    </w:p>
    <w:p w:rsidR="00D315F1" w:rsidRPr="00D315F1" w:rsidRDefault="00D315F1" w:rsidP="00D315F1">
      <w:pPr>
        <w:spacing w:after="0" w:line="240" w:lineRule="atLeast"/>
      </w:pPr>
      <w:r w:rsidRPr="00D315F1">
        <w:t>//проверка ввода отношения</w:t>
      </w:r>
    </w:p>
    <w:p w:rsidR="00D315F1" w:rsidRPr="00D315F1" w:rsidRDefault="00D315F1" w:rsidP="00D315F1">
      <w:pPr>
        <w:spacing w:after="0" w:line="240" w:lineRule="atLeast"/>
      </w:pPr>
      <w:r w:rsidRPr="00D315F1">
        <w:t>function checkfun(str) {</w:t>
      </w:r>
    </w:p>
    <w:p w:rsidR="00D315F1" w:rsidRPr="00B6754E" w:rsidRDefault="00D315F1" w:rsidP="00D315F1">
      <w:pPr>
        <w:spacing w:after="0" w:line="240" w:lineRule="atLeast"/>
        <w:rPr>
          <w:lang w:val="en-US"/>
        </w:rPr>
      </w:pPr>
      <w:r w:rsidRPr="00D315F1">
        <w:t xml:space="preserve">    </w:t>
      </w:r>
      <w:r w:rsidRPr="00B6754E">
        <w:rPr>
          <w:lang w:val="en-US"/>
        </w:rPr>
        <w:t>let arr = false;</w:t>
      </w:r>
    </w:p>
    <w:p w:rsidR="00D315F1" w:rsidRPr="00B6754E" w:rsidRDefault="00D315F1" w:rsidP="00D315F1">
      <w:pPr>
        <w:spacing w:after="0" w:line="240" w:lineRule="atLeast"/>
        <w:rPr>
          <w:lang w:val="en-US"/>
        </w:rPr>
      </w:pPr>
      <w:r w:rsidRPr="00B6754E">
        <w:rPr>
          <w:lang w:val="en-US"/>
        </w:rPr>
        <w:t>    var long = str.length;</w:t>
      </w:r>
    </w:p>
    <w:p w:rsidR="00D315F1" w:rsidRPr="00B6754E" w:rsidRDefault="00D315F1" w:rsidP="00D315F1">
      <w:pPr>
        <w:spacing w:after="0" w:line="240" w:lineRule="atLeast"/>
        <w:rPr>
          <w:lang w:val="en-US"/>
        </w:rPr>
      </w:pPr>
      <w:r w:rsidRPr="00B6754E">
        <w:rPr>
          <w:lang w:val="en-US"/>
        </w:rPr>
        <w:t>    if (long &gt; 0) {</w:t>
      </w:r>
    </w:p>
    <w:p w:rsidR="00D315F1" w:rsidRPr="00B6754E" w:rsidRDefault="00D315F1" w:rsidP="00D315F1">
      <w:pPr>
        <w:spacing w:after="0" w:line="240" w:lineRule="atLeast"/>
        <w:rPr>
          <w:lang w:val="en-US"/>
        </w:rPr>
      </w:pPr>
      <w:r w:rsidRPr="00B6754E">
        <w:rPr>
          <w:lang w:val="en-US"/>
        </w:rPr>
        <w:t>        arr = str.split("; ");</w:t>
      </w:r>
    </w:p>
    <w:p w:rsidR="00D315F1" w:rsidRPr="00D315F1" w:rsidRDefault="00D315F1" w:rsidP="00D315F1">
      <w:pPr>
        <w:spacing w:after="0" w:line="240" w:lineRule="atLeast"/>
      </w:pPr>
      <w:r w:rsidRPr="00B6754E">
        <w:rPr>
          <w:lang w:val="en-US"/>
        </w:rPr>
        <w:t xml:space="preserve">        </w:t>
      </w:r>
      <w:r w:rsidRPr="00D315F1">
        <w:t>var quantity = arr.length;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//Проверка на ввод</w:t>
      </w:r>
    </w:p>
    <w:p w:rsidR="00D315F1" w:rsidRPr="00B6754E" w:rsidRDefault="00D315F1" w:rsidP="00D315F1">
      <w:pPr>
        <w:spacing w:after="0" w:line="240" w:lineRule="atLeast"/>
        <w:rPr>
          <w:lang w:val="en-US"/>
        </w:rPr>
      </w:pPr>
      <w:r w:rsidRPr="00D315F1">
        <w:t xml:space="preserve">        </w:t>
      </w:r>
      <w:r w:rsidRPr="00B6754E">
        <w:rPr>
          <w:lang w:val="en-US"/>
        </w:rPr>
        <w:t>for (let i = 0; i &lt; quantity; i++) {</w:t>
      </w:r>
    </w:p>
    <w:p w:rsidR="00D315F1" w:rsidRPr="00B6754E" w:rsidRDefault="00D315F1" w:rsidP="00D315F1">
      <w:pPr>
        <w:spacing w:after="0" w:line="240" w:lineRule="atLeast"/>
        <w:rPr>
          <w:lang w:val="en-US"/>
        </w:rPr>
      </w:pPr>
      <w:r w:rsidRPr="00B6754E">
        <w:rPr>
          <w:lang w:val="en-US"/>
        </w:rPr>
        <w:t>            arr[i] = arr[i].split(' ');</w:t>
      </w:r>
    </w:p>
    <w:p w:rsidR="00D315F1" w:rsidRPr="00D315F1" w:rsidRDefault="00D315F1" w:rsidP="00D315F1">
      <w:pPr>
        <w:spacing w:after="0" w:line="240" w:lineRule="atLeast"/>
      </w:pPr>
      <w:r w:rsidRPr="00B6754E">
        <w:rPr>
          <w:lang w:val="en-US"/>
        </w:rPr>
        <w:t xml:space="preserve">            </w:t>
      </w:r>
      <w:r w:rsidRPr="00D315F1">
        <w:t>//проверка, что введены числа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for (let j = 0; j &lt; 2; j++)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if (arr[i][j] &lt; '0' || arr[i][j] &gt; '9')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    err = "Ошибка при вводе массива!\n" + " В элементе " + arr[i];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    err += "\nВведите число в диапозоне от 0 до 9!";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    err += "\nИсправьте" + i + "элемент (" + arr[i] + ")";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    arr = false;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    break;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} else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err = "Массив не должен быть пустым!\nВведите пары чисел!";</w:t>
      </w:r>
    </w:p>
    <w:p w:rsidR="00D315F1" w:rsidRPr="00D315F1" w:rsidRDefault="00D315F1" w:rsidP="00D315F1">
      <w:pPr>
        <w:spacing w:after="0" w:line="240" w:lineRule="atLeast"/>
      </w:pPr>
      <w:r w:rsidRPr="00D315F1">
        <w:t>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return arr;</w:t>
      </w:r>
    </w:p>
    <w:p w:rsidR="00D315F1" w:rsidRPr="00D315F1" w:rsidRDefault="00D315F1" w:rsidP="00D315F1">
      <w:pPr>
        <w:spacing w:after="0" w:line="240" w:lineRule="atLeast"/>
      </w:pPr>
      <w:r w:rsidRPr="00D315F1">
        <w:lastRenderedPageBreak/>
        <w:t>}</w:t>
      </w:r>
    </w:p>
    <w:p w:rsidR="00D315F1" w:rsidRPr="00D315F1" w:rsidRDefault="00D315F1" w:rsidP="00D315F1">
      <w:pPr>
        <w:spacing w:after="0" w:line="240" w:lineRule="atLeast"/>
      </w:pPr>
    </w:p>
    <w:p w:rsidR="00D315F1" w:rsidRPr="00D315F1" w:rsidRDefault="00D315F1" w:rsidP="00D315F1">
      <w:pPr>
        <w:spacing w:after="0" w:line="240" w:lineRule="atLeast"/>
      </w:pPr>
      <w:r w:rsidRPr="00D315F1">
        <w:t>//сравнение длин</w:t>
      </w:r>
    </w:p>
    <w:p w:rsidR="00D315F1" w:rsidRPr="00D315F1" w:rsidRDefault="00D315F1" w:rsidP="00D315F1">
      <w:pPr>
        <w:spacing w:after="0" w:line="240" w:lineRule="atLeast"/>
      </w:pPr>
      <w:r w:rsidRPr="00D315F1">
        <w:t>function longcheck(m1, m2, m3) {</w:t>
      </w:r>
    </w:p>
    <w:p w:rsidR="00D315F1" w:rsidRPr="00D315F1" w:rsidRDefault="00D315F1" w:rsidP="00D315F1">
      <w:pPr>
        <w:spacing w:after="0" w:line="240" w:lineRule="atLeast"/>
      </w:pPr>
      <w:r w:rsidRPr="00D315F1">
        <w:t>    long1 = m1.length;</w:t>
      </w:r>
    </w:p>
    <w:p w:rsidR="00D315F1" w:rsidRPr="00D315F1" w:rsidRDefault="00D315F1" w:rsidP="00D315F1">
      <w:pPr>
        <w:spacing w:after="0" w:line="240" w:lineRule="atLeast"/>
      </w:pPr>
      <w:r w:rsidRPr="00D315F1">
        <w:t>    long2 = m2.length;</w:t>
      </w:r>
    </w:p>
    <w:p w:rsidR="00D315F1" w:rsidRPr="00D315F1" w:rsidRDefault="00D315F1" w:rsidP="00D315F1">
      <w:pPr>
        <w:spacing w:after="0" w:line="240" w:lineRule="atLeast"/>
      </w:pPr>
      <w:r w:rsidRPr="00D315F1">
        <w:t>    long3 = m3.length;</w:t>
      </w:r>
    </w:p>
    <w:p w:rsidR="00D315F1" w:rsidRPr="00D315F1" w:rsidRDefault="00D315F1" w:rsidP="00D315F1">
      <w:pPr>
        <w:spacing w:after="0" w:line="240" w:lineRule="atLeast"/>
      </w:pPr>
      <w:r w:rsidRPr="00D315F1">
        <w:t>    arr = false;</w:t>
      </w:r>
    </w:p>
    <w:p w:rsidR="00D315F1" w:rsidRPr="00D315F1" w:rsidRDefault="00D315F1" w:rsidP="00D315F1">
      <w:pPr>
        <w:spacing w:after="0" w:line="240" w:lineRule="atLeast"/>
      </w:pPr>
      <w:r w:rsidRPr="00D315F1">
        <w:t>    if (long1 == long2)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if (long1 != long3)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err = "сумма длин множеств не совпаадает с линой отношения!"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arr = false;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} else { arr = true; }</w:t>
      </w:r>
    </w:p>
    <w:p w:rsidR="00D315F1" w:rsidRPr="00D315F1" w:rsidRDefault="00D315F1" w:rsidP="00D315F1">
      <w:pPr>
        <w:spacing w:after="0" w:line="240" w:lineRule="atLeast"/>
      </w:pPr>
      <w:r w:rsidRPr="00D315F1">
        <w:t>    } else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err = "длины множеств не совпадают!";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arr = false;</w:t>
      </w:r>
    </w:p>
    <w:p w:rsidR="00D315F1" w:rsidRPr="00D315F1" w:rsidRDefault="00D315F1" w:rsidP="00D315F1">
      <w:pPr>
        <w:spacing w:after="0" w:line="240" w:lineRule="atLeast"/>
      </w:pPr>
      <w:r w:rsidRPr="00D315F1">
        <w:t>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return arr;</w:t>
      </w:r>
    </w:p>
    <w:p w:rsidR="00D315F1" w:rsidRPr="00D315F1" w:rsidRDefault="00D315F1" w:rsidP="00D315F1">
      <w:pPr>
        <w:spacing w:after="0" w:line="240" w:lineRule="atLeast"/>
      </w:pPr>
      <w:r w:rsidRPr="00D315F1">
        <w:t>}</w:t>
      </w:r>
    </w:p>
    <w:p w:rsidR="00D315F1" w:rsidRPr="00D315F1" w:rsidRDefault="00D315F1" w:rsidP="00D315F1">
      <w:pPr>
        <w:spacing w:after="0" w:line="240" w:lineRule="atLeast"/>
      </w:pPr>
    </w:p>
    <w:p w:rsidR="00D315F1" w:rsidRPr="00D315F1" w:rsidRDefault="00D315F1" w:rsidP="00D315F1">
      <w:pPr>
        <w:spacing w:after="0" w:line="240" w:lineRule="atLeast"/>
      </w:pPr>
      <w:r w:rsidRPr="00D315F1">
        <w:t>var defimat = [];</w:t>
      </w:r>
    </w:p>
    <w:p w:rsidR="00D315F1" w:rsidRPr="00D315F1" w:rsidRDefault="00D315F1" w:rsidP="00D315F1">
      <w:pPr>
        <w:spacing w:after="0" w:line="240" w:lineRule="atLeast"/>
      </w:pPr>
    </w:p>
    <w:p w:rsidR="00D315F1" w:rsidRPr="00D315F1" w:rsidRDefault="00D315F1" w:rsidP="00D315F1">
      <w:pPr>
        <w:spacing w:after="0" w:line="240" w:lineRule="atLeast"/>
      </w:pPr>
      <w:r w:rsidRPr="00D315F1">
        <w:t>//сравнение множеств и отношения</w:t>
      </w:r>
    </w:p>
    <w:p w:rsidR="00D315F1" w:rsidRPr="00D315F1" w:rsidRDefault="00D315F1" w:rsidP="00D315F1">
      <w:pPr>
        <w:spacing w:after="0" w:line="240" w:lineRule="atLeast"/>
      </w:pPr>
      <w:r w:rsidRPr="00D315F1">
        <w:t>function definition(m1, m2, m3) {</w:t>
      </w:r>
    </w:p>
    <w:p w:rsidR="00D315F1" w:rsidRPr="00D315F1" w:rsidRDefault="00D315F1" w:rsidP="00D315F1">
      <w:pPr>
        <w:spacing w:after="0" w:line="240" w:lineRule="atLeast"/>
      </w:pPr>
      <w:r w:rsidRPr="00D315F1">
        <w:t>    for (let i = 0; i &lt; long1; i++)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defimat[i] = [];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for (let j = 0; j &lt; 2; j++)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if (j == 0)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defimat[i][j] = m1[i];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} else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defimat[i][j] = m2[i];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var defin = false;</w:t>
      </w:r>
    </w:p>
    <w:p w:rsidR="00D315F1" w:rsidRPr="00D315F1" w:rsidRDefault="00D315F1" w:rsidP="00D315F1">
      <w:pPr>
        <w:spacing w:after="0" w:line="240" w:lineRule="atLeast"/>
      </w:pPr>
      <w:r w:rsidRPr="00D315F1">
        <w:t>    for (let i = 0; i &lt; long1; i++)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for (let j = 0; j &lt; 2; j++)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if (defimat[i][j] == m3[i][j])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defin = "является";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} else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defin = "не является";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    return defin;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return defin;</w:t>
      </w:r>
    </w:p>
    <w:p w:rsidR="00D315F1" w:rsidRPr="00D315F1" w:rsidRDefault="00D315F1" w:rsidP="00D315F1">
      <w:pPr>
        <w:spacing w:after="0" w:line="240" w:lineRule="atLeast"/>
      </w:pPr>
      <w:r w:rsidRPr="00D315F1">
        <w:t>}</w:t>
      </w:r>
    </w:p>
    <w:p w:rsidR="00D315F1" w:rsidRPr="00D315F1" w:rsidRDefault="00D315F1" w:rsidP="00D315F1">
      <w:pPr>
        <w:spacing w:after="0" w:line="240" w:lineRule="atLeast"/>
      </w:pPr>
    </w:p>
    <w:p w:rsidR="00D315F1" w:rsidRPr="00D315F1" w:rsidRDefault="00D315F1" w:rsidP="00D315F1">
      <w:pPr>
        <w:spacing w:after="0" w:line="240" w:lineRule="atLeast"/>
      </w:pPr>
      <w:r w:rsidRPr="00D315F1">
        <w:t>//Основая функция</w:t>
      </w:r>
    </w:p>
    <w:p w:rsidR="00D315F1" w:rsidRPr="00D315F1" w:rsidRDefault="00D315F1" w:rsidP="00D315F1">
      <w:pPr>
        <w:spacing w:after="0" w:line="240" w:lineRule="atLeast"/>
      </w:pPr>
      <w:r w:rsidRPr="00D315F1">
        <w:t>function res() {</w:t>
      </w:r>
    </w:p>
    <w:p w:rsidR="00D315F1" w:rsidRPr="00D315F1" w:rsidRDefault="00D315F1" w:rsidP="00D315F1">
      <w:pPr>
        <w:spacing w:after="0" w:line="240" w:lineRule="atLeast"/>
      </w:pPr>
      <w:r w:rsidRPr="00D315F1">
        <w:t>    let resfull = "";</w:t>
      </w:r>
    </w:p>
    <w:p w:rsidR="00D315F1" w:rsidRPr="00D315F1" w:rsidRDefault="00D315F1" w:rsidP="00D315F1">
      <w:pPr>
        <w:spacing w:after="0" w:line="240" w:lineRule="atLeast"/>
      </w:pPr>
      <w:r w:rsidRPr="00D315F1">
        <w:t>    var chm1 = document.getElementById('m1');</w:t>
      </w:r>
    </w:p>
    <w:p w:rsidR="00D315F1" w:rsidRPr="00D315F1" w:rsidRDefault="00D315F1" w:rsidP="00D315F1">
      <w:pPr>
        <w:spacing w:after="0" w:line="240" w:lineRule="atLeast"/>
      </w:pPr>
      <w:r w:rsidRPr="00D315F1">
        <w:t>    m1 = check(chm1.value);</w:t>
      </w:r>
    </w:p>
    <w:p w:rsidR="00D315F1" w:rsidRPr="00D315F1" w:rsidRDefault="00D315F1" w:rsidP="00D315F1">
      <w:pPr>
        <w:spacing w:after="0" w:line="240" w:lineRule="atLeast"/>
      </w:pPr>
      <w:r w:rsidRPr="00D315F1">
        <w:lastRenderedPageBreak/>
        <w:t>    var chm2 = document.getElementById('m2');</w:t>
      </w:r>
    </w:p>
    <w:p w:rsidR="00D315F1" w:rsidRPr="00D315F1" w:rsidRDefault="00D315F1" w:rsidP="00D315F1">
      <w:pPr>
        <w:spacing w:after="0" w:line="240" w:lineRule="atLeast"/>
      </w:pPr>
      <w:r w:rsidRPr="00D315F1">
        <w:t>    m2 = check(chm2.value);</w:t>
      </w:r>
    </w:p>
    <w:p w:rsidR="00D315F1" w:rsidRPr="00D315F1" w:rsidRDefault="00D315F1" w:rsidP="00D315F1">
      <w:pPr>
        <w:spacing w:after="0" w:line="240" w:lineRule="atLeast"/>
      </w:pPr>
      <w:r w:rsidRPr="00D315F1">
        <w:t>    var chm3 = document.getElementById('m3');</w:t>
      </w:r>
    </w:p>
    <w:p w:rsidR="00D315F1" w:rsidRPr="00D315F1" w:rsidRDefault="00D315F1" w:rsidP="00D315F1">
      <w:pPr>
        <w:spacing w:after="0" w:line="240" w:lineRule="atLeast"/>
      </w:pPr>
      <w:r w:rsidRPr="00D315F1">
        <w:t>    m3 = checkfun(chm3.value);</w:t>
      </w:r>
    </w:p>
    <w:p w:rsidR="00D315F1" w:rsidRPr="00D315F1" w:rsidRDefault="00D315F1" w:rsidP="00D315F1">
      <w:pPr>
        <w:spacing w:after="0" w:line="240" w:lineRule="atLeast"/>
      </w:pPr>
      <w:r w:rsidRPr="00D315F1">
        <w:t>    if (m1 == false || m2 == false || m3 == false)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alert(err);</w:t>
      </w:r>
    </w:p>
    <w:p w:rsidR="00D315F1" w:rsidRPr="00D315F1" w:rsidRDefault="00D315F1" w:rsidP="00D315F1">
      <w:pPr>
        <w:spacing w:after="0" w:line="240" w:lineRule="atLeast"/>
      </w:pPr>
      <w:r w:rsidRPr="00D315F1">
        <w:t>    } else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var lch = longcheck(m1, m2, m3);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if (lch == false)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alert(err);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} else {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resfull += "является ли отношение функцией: " + definition(m1, m2, m3);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    document.getElementById("outResult").innerText = "Результат выполнения операций:\n" + resfull;</w:t>
      </w:r>
    </w:p>
    <w:p w:rsidR="00D315F1" w:rsidRPr="00D315F1" w:rsidRDefault="00D315F1" w:rsidP="00D315F1">
      <w:pPr>
        <w:spacing w:after="0" w:line="240" w:lineRule="atLeast"/>
      </w:pPr>
      <w:r w:rsidRPr="00D315F1">
        <w:t>        }</w:t>
      </w:r>
    </w:p>
    <w:p w:rsidR="00D315F1" w:rsidRPr="00D315F1" w:rsidRDefault="00D315F1" w:rsidP="00D315F1">
      <w:pPr>
        <w:spacing w:after="0" w:line="240" w:lineRule="atLeast"/>
      </w:pPr>
      <w:r w:rsidRPr="00D315F1">
        <w:t>    }</w:t>
      </w:r>
    </w:p>
    <w:p w:rsidR="00D315F1" w:rsidRPr="00D315F1" w:rsidRDefault="00D315F1" w:rsidP="00D315F1">
      <w:pPr>
        <w:spacing w:after="0" w:line="240" w:lineRule="atLeast"/>
      </w:pPr>
      <w:r w:rsidRPr="00D315F1">
        <w:t>}</w:t>
      </w:r>
    </w:p>
    <w:p w:rsidR="00D315F1" w:rsidRPr="00D315F1" w:rsidRDefault="00D315F1" w:rsidP="00D315F1">
      <w:pPr>
        <w:rPr>
          <w:lang w:eastAsia="ru-RU"/>
        </w:rPr>
      </w:pPr>
    </w:p>
    <w:p w:rsidR="00D315F1" w:rsidRDefault="00D315F1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A56DE" w:rsidRDefault="008A56DE" w:rsidP="00625DC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04016400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использованной Литературы</w:t>
      </w:r>
      <w:bookmarkEnd w:id="6"/>
    </w:p>
    <w:p w:rsidR="00D315F1" w:rsidRPr="00D315F1" w:rsidRDefault="00D315F1" w:rsidP="00D315F1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GeeksforGeeks</w:t>
      </w:r>
      <w:r w:rsidRPr="00D3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315F1">
        <w:rPr>
          <w:rFonts w:ascii="Times New Roman" w:eastAsia="Times New Roman" w:hAnsi="Times New Roman" w:cs="Times New Roman"/>
          <w:bCs/>
          <w:sz w:val="28"/>
          <w:szCs w:val="28"/>
        </w:rPr>
        <w:t>Отношения и функции</w:t>
      </w:r>
      <w:r w:rsidRPr="00D315F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D315F1">
        <w:rPr>
          <w:rFonts w:ascii="Times New Roman" w:eastAsia="Times New Roman" w:hAnsi="Times New Roman" w:cs="Times New Roman"/>
          <w:sz w:val="28"/>
          <w:szCs w:val="28"/>
        </w:rPr>
        <w:t>: https://translated.turbopages.org/proxy_u/en-ru.ru.e97e96c9-628870b9-29a8bd2e-74722d776562/https/www.geeksforgeeks.org/relations-and-functions/</w:t>
      </w:r>
    </w:p>
    <w:p w:rsidR="00D315F1" w:rsidRPr="00D315F1" w:rsidRDefault="00D315F1" w:rsidP="00D315F1">
      <w:pPr>
        <w:pStyle w:val="Standard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STUDOPEDIA</w:t>
      </w:r>
      <w:r w:rsidRPr="00D315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315F1">
        <w:rPr>
          <w:rFonts w:ascii="Times New Roman" w:eastAsia="Times New Roman" w:hAnsi="Times New Roman" w:cs="Times New Roman"/>
          <w:bCs/>
          <w:sz w:val="28"/>
          <w:szCs w:val="28"/>
        </w:rPr>
        <w:t>Индивидуальные задания. Цель работы: Изучить методы исследования отношений, отображений и функций</w:t>
      </w:r>
      <w:r w:rsidRPr="00D315F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D315F1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D315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315F1">
        <w:rPr>
          <w:rFonts w:ascii="Times New Roman" w:eastAsia="Times New Roman" w:hAnsi="Times New Roman" w:cs="Times New Roman"/>
          <w:bCs/>
          <w:sz w:val="28"/>
          <w:szCs w:val="28"/>
        </w:rPr>
        <w:t>https://studopedia.ru/9_70794_individualnie-zadaniya.html</w:t>
      </w:r>
    </w:p>
    <w:sectPr w:rsidR="00D315F1" w:rsidRPr="00D315F1" w:rsidSect="000F7C3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3EB" w:rsidRDefault="002723EB" w:rsidP="000F7C3A">
      <w:pPr>
        <w:spacing w:after="0" w:line="240" w:lineRule="auto"/>
      </w:pPr>
      <w:r>
        <w:separator/>
      </w:r>
    </w:p>
  </w:endnote>
  <w:endnote w:type="continuationSeparator" w:id="0">
    <w:p w:rsidR="002723EB" w:rsidRDefault="002723EB" w:rsidP="000F7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3841684"/>
      <w:docPartObj>
        <w:docPartGallery w:val="Page Numbers (Bottom of Page)"/>
        <w:docPartUnique/>
      </w:docPartObj>
    </w:sdtPr>
    <w:sdtEndPr/>
    <w:sdtContent>
      <w:p w:rsidR="00980B9D" w:rsidRDefault="00980B9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54E">
          <w:rPr>
            <w:noProof/>
          </w:rPr>
          <w:t>2</w:t>
        </w:r>
        <w:r>
          <w:fldChar w:fldCharType="end"/>
        </w:r>
      </w:p>
    </w:sdtContent>
  </w:sdt>
  <w:p w:rsidR="00980B9D" w:rsidRDefault="00980B9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3EB" w:rsidRDefault="002723EB" w:rsidP="000F7C3A">
      <w:pPr>
        <w:spacing w:after="0" w:line="240" w:lineRule="auto"/>
      </w:pPr>
      <w:r>
        <w:separator/>
      </w:r>
    </w:p>
  </w:footnote>
  <w:footnote w:type="continuationSeparator" w:id="0">
    <w:p w:rsidR="002723EB" w:rsidRDefault="002723EB" w:rsidP="000F7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9699B"/>
    <w:multiLevelType w:val="multilevel"/>
    <w:tmpl w:val="4C7E0016"/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3A"/>
    <w:rsid w:val="000F0E91"/>
    <w:rsid w:val="000F7C3A"/>
    <w:rsid w:val="00155330"/>
    <w:rsid w:val="001B5910"/>
    <w:rsid w:val="00233886"/>
    <w:rsid w:val="002723EB"/>
    <w:rsid w:val="00625DCB"/>
    <w:rsid w:val="006435FB"/>
    <w:rsid w:val="008A56DE"/>
    <w:rsid w:val="00980B9D"/>
    <w:rsid w:val="00A14985"/>
    <w:rsid w:val="00B6754E"/>
    <w:rsid w:val="00D3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800DF-CA55-47E8-842A-AD07AC23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5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A56DE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3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56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A56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DCB"/>
    <w:pPr>
      <w:spacing w:after="100"/>
    </w:pPr>
  </w:style>
  <w:style w:type="character" w:styleId="a4">
    <w:name w:val="Hyperlink"/>
    <w:basedOn w:val="a0"/>
    <w:uiPriority w:val="99"/>
    <w:unhideWhenUsed/>
    <w:rsid w:val="00625DC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F7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7C3A"/>
  </w:style>
  <w:style w:type="paragraph" w:styleId="a7">
    <w:name w:val="footer"/>
    <w:basedOn w:val="a"/>
    <w:link w:val="a8"/>
    <w:uiPriority w:val="99"/>
    <w:unhideWhenUsed/>
    <w:rsid w:val="000F7C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7C3A"/>
  </w:style>
  <w:style w:type="paragraph" w:styleId="a9">
    <w:name w:val="Normal (Web)"/>
    <w:basedOn w:val="a"/>
    <w:rsid w:val="000F7C3A"/>
    <w:pPr>
      <w:widowControl w:val="0"/>
      <w:suppressAutoHyphens/>
      <w:autoSpaceDN w:val="0"/>
      <w:spacing w:before="100" w:after="119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 w:bidi="hi-IN"/>
    </w:rPr>
  </w:style>
  <w:style w:type="paragraph" w:customStyle="1" w:styleId="Textbody">
    <w:name w:val="Text body"/>
    <w:basedOn w:val="a"/>
    <w:rsid w:val="000F7C3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1553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754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&#1048;&#1051;&#1068;&#1071;\Documents\&#1055;&#1086;&#1083;&#1100;&#1079;&#1086;&#1074;&#1072;&#1090;&#1077;&#1083;&#1100;&#1089;&#1082;&#1080;&#1077;%20&#1096;&#1072;&#1073;&#1083;&#1086;&#1085;&#1099;%20Office\&#1064;&#1072;&#1073;&#1083;&#1086;&#1085;%20(&#1048;&#1055;%20&#1080;%20&#1044;&#1052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C08B-9603-4443-AEFE-135DE9B8A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(ИП и ДМ)</Template>
  <TotalTime>479</TotalTime>
  <Pages>10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2022-05-20T20:50:00Z</dcterms:created>
  <dcterms:modified xsi:type="dcterms:W3CDTF">2022-05-21T05:06:00Z</dcterms:modified>
</cp:coreProperties>
</file>