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6435FB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 w:rsidR="00DE11D1">
        <w:rPr>
          <w:rFonts w:ascii="Times New Roman" w:eastAsia="Times New Roman" w:hAnsi="Times New Roman" w:cs="Times New Roman"/>
          <w:sz w:val="36"/>
          <w:szCs w:val="36"/>
        </w:rPr>
        <w:t xml:space="preserve"> 3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E11D1">
        <w:rPr>
          <w:rFonts w:ascii="Times New Roman" w:eastAsia="Times New Roman" w:hAnsi="Times New Roman" w:cs="Times New Roman"/>
          <w:sz w:val="28"/>
          <w:szCs w:val="28"/>
        </w:rPr>
        <w:t>Создание анимированной галереи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Default="008A56DE">
          <w:pPr>
            <w:pStyle w:val="a3"/>
          </w:pPr>
          <w:r>
            <w:t>Оглавление</w:t>
          </w:r>
        </w:p>
        <w:p w:rsidR="00625DCB" w:rsidRPr="001565B8" w:rsidRDefault="008A56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28764" w:history="1">
            <w:r w:rsidR="00625DCB" w:rsidRPr="001565B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_Toc102728764 \h </w:instrTex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7513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DCB" w:rsidRPr="001565B8" w:rsidRDefault="001565B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728765" w:history="1">
            <w:r w:rsidR="00625DCB" w:rsidRPr="001565B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метода работы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_Toc102728765 \h </w:instrTex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7513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DCB" w:rsidRPr="001565B8" w:rsidRDefault="001565B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728766" w:history="1">
            <w:r w:rsidR="00625DCB" w:rsidRPr="001565B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Код: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_Toc102728766 \h </w:instrTex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7513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5DCB" w:rsidRPr="001565B8" w:rsidRDefault="001565B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728767" w:history="1">
            <w:r w:rsidR="00625DCB" w:rsidRPr="001565B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_Toc102728767 \h </w:instrTex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7513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5DCB" w:rsidRPr="0015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6DE" w:rsidRDefault="008A56DE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2728764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1"/>
      <w:r w:rsidR="00DE11D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DE11D1" w:rsidRPr="00DE11D1" w:rsidRDefault="00DE11D1" w:rsidP="00DE11D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Написать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анимации галереи на своём персональном сайте.</w:t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2728765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2"/>
    </w:p>
    <w:p w:rsidR="00DE11D1" w:rsidRDefault="00DE11D1" w:rsidP="00DE11D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первую очередь я нашёл фотографии, которые будут находиться на моём сайте. Я выбрал их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своихсохранённых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фотографий из социальной сети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Сохранил все фотографии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DE11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DE1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 своего проекта. Чтобы фотографии было проще обрабатывать на странице, я сохранил их по номерам.</w:t>
      </w:r>
    </w:p>
    <w:p w:rsidR="00DE11D1" w:rsidRDefault="00DE11D1" w:rsidP="00DE11D1">
      <w:pPr>
        <w:jc w:val="both"/>
        <w:rPr>
          <w:rFonts w:ascii="Times New Roman" w:hAnsi="Times New Roman" w:cs="Times New Roman"/>
          <w:sz w:val="28"/>
          <w:szCs w:val="28"/>
        </w:rPr>
      </w:pPr>
      <w:r w:rsidRPr="00DE1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2B3CC" wp14:editId="4FD40D95">
            <wp:extent cx="5940425" cy="2907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D1" w:rsidRDefault="00DE11D1" w:rsidP="00DE1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папка фотографий для галереи.</w:t>
      </w:r>
    </w:p>
    <w:p w:rsidR="00D83736" w:rsidRDefault="00DE11D1" w:rsidP="00AE56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я добавил все фотографии на страницу галереи на своём сайте.</w:t>
      </w:r>
    </w:p>
    <w:p w:rsidR="00D83736" w:rsidRDefault="00AE5673" w:rsidP="00D837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673">
        <w:rPr>
          <w:rFonts w:ascii="Times New Roman" w:hAnsi="Times New Roman" w:cs="Times New Roman"/>
          <w:sz w:val="28"/>
          <w:szCs w:val="28"/>
        </w:rPr>
        <w:t xml:space="preserve">В файле gallery.css я добавил фотографиям рамки, чтобы они выглядели как напечатанные и разместил их друг под другом. </w:t>
      </w:r>
    </w:p>
    <w:p w:rsidR="00D83736" w:rsidRDefault="00D83736" w:rsidP="00D83736">
      <w:pPr>
        <w:jc w:val="both"/>
        <w:rPr>
          <w:rFonts w:ascii="Times New Roman" w:hAnsi="Times New Roman" w:cs="Times New Roman"/>
          <w:sz w:val="28"/>
          <w:szCs w:val="28"/>
        </w:rPr>
      </w:pPr>
      <w:r w:rsidRPr="00D83736">
        <w:rPr>
          <w:rFonts w:ascii="Times New Roman" w:hAnsi="Times New Roman" w:cs="Times New Roman"/>
          <w:sz w:val="28"/>
          <w:szCs w:val="28"/>
        </w:rPr>
        <w:t>Все фотографии расположены в одном блоке &lt;</w:t>
      </w:r>
      <w:proofErr w:type="spellStart"/>
      <w:r w:rsidRPr="00D837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D8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7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837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8373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83736">
        <w:rPr>
          <w:rFonts w:ascii="Times New Roman" w:hAnsi="Times New Roman" w:cs="Times New Roman"/>
          <w:sz w:val="28"/>
          <w:szCs w:val="28"/>
        </w:rPr>
        <w:t xml:space="preserve">"&gt;, из-за чего они становятся дочерними блоками для основного блока. Это позволяет настроить отдельные элементы с одинаковым классом по-разному. Делается это с </w:t>
      </w:r>
      <w:proofErr w:type="gramStart"/>
      <w:r w:rsidRPr="00D83736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73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D83736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D83736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D8373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736" w:rsidRPr="00D83736" w:rsidRDefault="00D83736" w:rsidP="00D837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фотографии были расположены друг над другом я добавил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37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837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Оно определяет </w:t>
      </w:r>
      <w:r w:rsidRPr="00D83736">
        <w:rPr>
          <w:rFonts w:ascii="Times New Roman" w:hAnsi="Times New Roman" w:cs="Times New Roman"/>
          <w:sz w:val="28"/>
          <w:szCs w:val="28"/>
        </w:rPr>
        <w:t xml:space="preserve">положение позиционированного элемента и его дочерних элементов или </w:t>
      </w:r>
      <w:proofErr w:type="spellStart"/>
      <w:r w:rsidRPr="00D83736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Pr="00D83736">
        <w:rPr>
          <w:rFonts w:ascii="Times New Roman" w:hAnsi="Times New Roman" w:cs="Times New Roman"/>
          <w:sz w:val="28"/>
          <w:szCs w:val="28"/>
        </w:rPr>
        <w:t>-элементов по оси z.</w:t>
      </w:r>
    </w:p>
    <w:p w:rsidR="00AE5673" w:rsidRDefault="00AE5673" w:rsidP="00D837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673">
        <w:rPr>
          <w:rFonts w:ascii="Times New Roman" w:hAnsi="Times New Roman" w:cs="Times New Roman"/>
          <w:sz w:val="28"/>
          <w:szCs w:val="28"/>
        </w:rPr>
        <w:t xml:space="preserve">Так же нескольким фотографиям я добавил свойство </w:t>
      </w:r>
      <w:proofErr w:type="spellStart"/>
      <w:r w:rsidRPr="00AE5673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свойство позволяет вращать элементы на страницы относительно их центра </w:t>
      </w:r>
      <w:proofErr w:type="spellStart"/>
      <w:r w:rsidRPr="00AE5673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AE56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,)</w:t>
      </w:r>
      <w:r>
        <w:rPr>
          <w:rFonts w:ascii="Times New Roman" w:hAnsi="Times New Roman" w:cs="Times New Roman"/>
          <w:sz w:val="28"/>
          <w:szCs w:val="28"/>
        </w:rPr>
        <w:t xml:space="preserve"> и смещать по координатам </w:t>
      </w:r>
      <w:proofErr w:type="spellStart"/>
      <w:r w:rsidRPr="00AE5673">
        <w:rPr>
          <w:rFonts w:ascii="Times New Roman" w:hAnsi="Times New Roman" w:cs="Times New Roman"/>
          <w:sz w:val="28"/>
          <w:szCs w:val="28"/>
        </w:rPr>
        <w:t>rotateZ</w:t>
      </w:r>
      <w:proofErr w:type="spellEnd"/>
      <w:r w:rsidRPr="00AE56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5673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AE56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736" w:rsidRDefault="00D83736" w:rsidP="00AE56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Эти свойства позволили создать визуальный эффект стопки распечатанных фотографий на странице.</w:t>
      </w:r>
    </w:p>
    <w:p w:rsidR="00D83736" w:rsidRPr="00AE5673" w:rsidRDefault="00D83736" w:rsidP="00AE5673">
      <w:pPr>
        <w:jc w:val="both"/>
        <w:rPr>
          <w:rFonts w:ascii="Times New Roman" w:hAnsi="Times New Roman" w:cs="Times New Roman"/>
          <w:sz w:val="28"/>
          <w:szCs w:val="28"/>
        </w:rPr>
      </w:pPr>
      <w:r w:rsidRPr="00D837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88387" wp14:editId="4D7760B4">
            <wp:extent cx="5940425" cy="4391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D1" w:rsidRDefault="00D83736" w:rsidP="00D837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2 - расположенные на странице фотографии</w:t>
      </w:r>
      <w:r w:rsidRPr="00D83736">
        <w:rPr>
          <w:rFonts w:ascii="Times New Roman" w:hAnsi="Times New Roman" w:cs="Times New Roman"/>
          <w:sz w:val="28"/>
          <w:szCs w:val="28"/>
        </w:rPr>
        <w:t>.</w:t>
      </w:r>
    </w:p>
    <w:p w:rsidR="00D83736" w:rsidRDefault="00D83736" w:rsidP="00D837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настройки внешнего вида всех фотографий на странице я начал писать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должен созда</w:t>
      </w:r>
      <w:r w:rsidR="00B566C6">
        <w:rPr>
          <w:rFonts w:ascii="Times New Roman" w:hAnsi="Times New Roman" w:cs="Times New Roman"/>
          <w:sz w:val="28"/>
          <w:szCs w:val="28"/>
        </w:rPr>
        <w:t>ть эффект вытаскивания нижней</w:t>
      </w:r>
      <w:r>
        <w:rPr>
          <w:rFonts w:ascii="Times New Roman" w:hAnsi="Times New Roman" w:cs="Times New Roman"/>
          <w:sz w:val="28"/>
          <w:szCs w:val="28"/>
        </w:rPr>
        <w:t xml:space="preserve"> фотографии </w:t>
      </w:r>
      <w:r w:rsidR="00B566C6">
        <w:rPr>
          <w:rFonts w:ascii="Times New Roman" w:hAnsi="Times New Roman" w:cs="Times New Roman"/>
          <w:sz w:val="28"/>
          <w:szCs w:val="28"/>
        </w:rPr>
        <w:t>из стопки и перекладывание её на верх.</w:t>
      </w:r>
    </w:p>
    <w:p w:rsidR="00B566C6" w:rsidRPr="00B566C6" w:rsidRDefault="00B566C6" w:rsidP="00D837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написан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B566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Суть скрипта состоит в том, что он случайным образом выбирает фотографию, которая была добавлена на страницу последней, смещает её влево и располагает сверху стопки. Реализовано это с помощью изменения класса элемента. Выбранной фотографии присваивается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>
        <w:rPr>
          <w:rFonts w:ascii="Times New Roman" w:hAnsi="Times New Roman" w:cs="Times New Roman"/>
          <w:sz w:val="28"/>
          <w:szCs w:val="28"/>
        </w:rPr>
        <w:t>» а у верхней фотографии этот класс убирается и присваивается 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confirm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2728766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Код:</w:t>
      </w:r>
      <w:bookmarkEnd w:id="3"/>
    </w:p>
    <w:p w:rsidR="00DE11D1" w:rsidRDefault="00DE11D1" w:rsidP="00DE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DE11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(поле с фотографиями)</w:t>
      </w:r>
      <w:r w:rsidRPr="00DE11D1">
        <w:rPr>
          <w:rFonts w:ascii="Times New Roman" w:hAnsi="Times New Roman" w:cs="Times New Roman"/>
          <w:sz w:val="28"/>
          <w:szCs w:val="28"/>
        </w:rPr>
        <w:t>:</w:t>
      </w:r>
    </w:p>
    <w:p w:rsidR="00DE11D1" w:rsidRPr="00DE11D1" w:rsidRDefault="00DE11D1" w:rsidP="00DE11D1">
      <w:r w:rsidRPr="00D83736">
        <w:rPr>
          <w:color w:val="808080"/>
          <w:lang w:eastAsia="ru-RU"/>
        </w:rPr>
        <w:t>&lt;</w:t>
      </w:r>
      <w:proofErr w:type="spellStart"/>
      <w:r w:rsidRPr="00DE11D1">
        <w:t>div</w:t>
      </w:r>
      <w:proofErr w:type="spellEnd"/>
      <w:r w:rsidRPr="00DE11D1">
        <w:t xml:space="preserve"> </w:t>
      </w:r>
      <w:proofErr w:type="spellStart"/>
      <w:r w:rsidRPr="00DE11D1">
        <w:t>class</w:t>
      </w:r>
      <w:proofErr w:type="spellEnd"/>
      <w:r w:rsidRPr="00DE11D1">
        <w:t>="</w:t>
      </w:r>
      <w:proofErr w:type="spellStart"/>
      <w:r w:rsidRPr="00DE11D1">
        <w:t>stack</w:t>
      </w:r>
      <w:proofErr w:type="spellEnd"/>
      <w:r w:rsidRPr="00DE11D1">
        <w:t>"&gt;</w:t>
      </w:r>
    </w:p>
    <w:p w:rsidR="00DE11D1" w:rsidRPr="00DE11D1" w:rsidRDefault="00DE11D1" w:rsidP="00DE11D1">
      <w:pPr>
        <w:rPr>
          <w:lang w:val="en-US"/>
        </w:rPr>
      </w:pPr>
      <w:r w:rsidRPr="00DE11D1">
        <w:rPr>
          <w:lang w:val="en-US"/>
        </w:rPr>
        <w:t> </w:t>
      </w:r>
      <w:r w:rsidRPr="00D83736">
        <w:t xml:space="preserve"> </w:t>
      </w:r>
      <w:r w:rsidRPr="00DE11D1">
        <w:rPr>
          <w:lang w:val="en-US"/>
        </w:rPr>
        <w:t> </w:t>
      </w:r>
      <w:r w:rsidRPr="00D83736">
        <w:t xml:space="preserve"> </w:t>
      </w:r>
      <w:r w:rsidRPr="00DE11D1">
        <w:rPr>
          <w:lang w:val="en-US"/>
        </w:rPr>
        <w:t> </w:t>
      </w:r>
      <w:r w:rsidRPr="00D83736">
        <w:t xml:space="preserve"> </w:t>
      </w:r>
      <w:r w:rsidRPr="00DE11D1">
        <w:rPr>
          <w:lang w:val="en-US"/>
        </w:rPr>
        <w:t> </w:t>
      </w:r>
      <w:r w:rsidRPr="00D83736">
        <w:t xml:space="preserve"> &lt;</w:t>
      </w:r>
      <w:r w:rsidRPr="00DE11D1">
        <w:rPr>
          <w:lang w:val="en-US"/>
        </w:rPr>
        <w:t>div</w:t>
      </w:r>
      <w:r w:rsidRPr="00D83736">
        <w:t xml:space="preserve"> </w:t>
      </w:r>
      <w:r w:rsidRPr="00DE11D1">
        <w:rPr>
          <w:lang w:val="en-US"/>
        </w:rPr>
        <w:t>class</w:t>
      </w:r>
      <w:r w:rsidRPr="00D83736">
        <w:t>="</w:t>
      </w:r>
      <w:proofErr w:type="spellStart"/>
      <w:r w:rsidRPr="00DE11D1">
        <w:rPr>
          <w:lang w:val="en-US"/>
        </w:rPr>
        <w:t>imagewrap</w:t>
      </w:r>
      <w:proofErr w:type="spellEnd"/>
      <w:proofErr w:type="gramStart"/>
      <w:r w:rsidRPr="00D83736">
        <w:t>"&gt;&lt;</w:t>
      </w:r>
      <w:proofErr w:type="spellStart"/>
      <w:proofErr w:type="gramEnd"/>
      <w:r w:rsidRPr="00DE11D1">
        <w:rPr>
          <w:lang w:val="en-US"/>
        </w:rPr>
        <w:t>img</w:t>
      </w:r>
      <w:proofErr w:type="spellEnd"/>
      <w:r w:rsidRPr="00D83736">
        <w:t xml:space="preserve"> </w:t>
      </w:r>
      <w:proofErr w:type="spellStart"/>
      <w:r w:rsidRPr="00DE11D1">
        <w:rPr>
          <w:lang w:val="en-US"/>
        </w:rPr>
        <w:t>src</w:t>
      </w:r>
      <w:proofErr w:type="spellEnd"/>
      <w:r w:rsidRPr="00D83736">
        <w:t>="../</w:t>
      </w:r>
      <w:proofErr w:type="spellStart"/>
      <w:r w:rsidRPr="00DE11D1">
        <w:rPr>
          <w:lang w:val="en-US"/>
        </w:rPr>
        <w:t>imgs</w:t>
      </w:r>
      <w:proofErr w:type="spellEnd"/>
      <w:r w:rsidRPr="00D83736">
        <w:t>/</w:t>
      </w:r>
      <w:r w:rsidRPr="00DE11D1">
        <w:rPr>
          <w:lang w:val="en-US"/>
        </w:rPr>
        <w:t>gallery</w:t>
      </w:r>
      <w:r w:rsidRPr="00D83736">
        <w:t>/1.</w:t>
      </w:r>
      <w:r w:rsidRPr="00DE11D1">
        <w:rPr>
          <w:lang w:val="en-US"/>
        </w:rPr>
        <w:t>jpg</w:t>
      </w:r>
      <w:r w:rsidRPr="00D83736">
        <w:t xml:space="preserve">" </w:t>
      </w:r>
      <w:r w:rsidRPr="00DE11D1">
        <w:rPr>
          <w:lang w:val="en-US"/>
        </w:rPr>
        <w:t>/&gt;&lt;/div&gt;</w:t>
      </w:r>
    </w:p>
    <w:p w:rsidR="00DE11D1" w:rsidRPr="00AE5673" w:rsidRDefault="00DE11D1" w:rsidP="00DE11D1">
      <w:pPr>
        <w:rPr>
          <w:lang w:val="en-US"/>
        </w:rPr>
      </w:pPr>
      <w:r w:rsidRPr="00DE11D1">
        <w:rPr>
          <w:lang w:val="en-US"/>
        </w:rPr>
        <w:t xml:space="preserve">        </w:t>
      </w:r>
      <w:r w:rsidRPr="00AE5673">
        <w:rPr>
          <w:lang w:val="en-US"/>
        </w:rPr>
        <w:t>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/gallery/2.jpg"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/gallery/3.jpg"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lastRenderedPageBreak/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/gallery/4.jpg"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/gallery/5.jpg"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/gallery/6.jpg"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/gallery/7.jpg"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/gallery/8.jpg"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/gallery/9.jpg"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/gallery/10.jpg"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/gallery/11.jpg"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/gallery/12.jpg"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/gallery/13.jpg"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/gallery/14.jpg"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/gallery/15.jpg"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/gallery/16.jpg"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/gallery/17.jpg"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/gallery/18.jpg"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/gallery/19.jpg" class="confirmed"/&gt;&lt;/div&gt;</w:t>
      </w:r>
    </w:p>
    <w:p w:rsidR="00AE5673" w:rsidRDefault="00DE11D1" w:rsidP="00DE11D1">
      <w:pPr>
        <w:rPr>
          <w:lang w:val="en-US"/>
        </w:rPr>
      </w:pPr>
      <w:r w:rsidRPr="00AE5673">
        <w:rPr>
          <w:lang w:val="en-US"/>
        </w:rPr>
        <w:t>        &lt;div class="</w:t>
      </w:r>
      <w:proofErr w:type="spellStart"/>
      <w:r w:rsidRPr="00AE5673">
        <w:rPr>
          <w:lang w:val="en-US"/>
        </w:rPr>
        <w:t>imagewrap</w:t>
      </w:r>
      <w:proofErr w:type="spellEnd"/>
      <w:r w:rsidRPr="00AE5673">
        <w:rPr>
          <w:lang w:val="en-US"/>
        </w:rPr>
        <w:t>"&gt;&lt;</w:t>
      </w:r>
      <w:proofErr w:type="spellStart"/>
      <w:r w:rsidRPr="00AE5673">
        <w:rPr>
          <w:lang w:val="en-US"/>
        </w:rPr>
        <w:t>img</w:t>
      </w:r>
      <w:proofErr w:type="spellEnd"/>
      <w:r w:rsidRPr="00AE5673">
        <w:rPr>
          <w:lang w:val="en-US"/>
        </w:rPr>
        <w:t xml:space="preserve"> </w:t>
      </w:r>
      <w:proofErr w:type="spellStart"/>
      <w:r w:rsidRPr="00AE5673">
        <w:rPr>
          <w:lang w:val="en-US"/>
        </w:rPr>
        <w:t>src</w:t>
      </w:r>
      <w:proofErr w:type="spellEnd"/>
      <w:r w:rsidRPr="00AE5673">
        <w:rPr>
          <w:lang w:val="en-US"/>
        </w:rPr>
        <w:t>="</w:t>
      </w:r>
      <w:proofErr w:type="gramStart"/>
      <w:r w:rsidRPr="00AE5673">
        <w:rPr>
          <w:lang w:val="en-US"/>
        </w:rPr>
        <w:t>..</w:t>
      </w:r>
      <w:proofErr w:type="gramEnd"/>
      <w:r w:rsidRPr="00AE5673">
        <w:rPr>
          <w:lang w:val="en-US"/>
        </w:rPr>
        <w:t>/</w:t>
      </w:r>
      <w:proofErr w:type="spellStart"/>
      <w:r w:rsidRPr="00AE5673">
        <w:rPr>
          <w:lang w:val="en-US"/>
        </w:rPr>
        <w:t>imgs</w:t>
      </w:r>
      <w:proofErr w:type="spellEnd"/>
      <w:r w:rsidRPr="00AE5673">
        <w:rPr>
          <w:lang w:val="en-US"/>
        </w:rPr>
        <w:t>/gallery/20.jpg" class="confirmed"/&gt;&lt;/div&gt;</w:t>
      </w:r>
    </w:p>
    <w:p w:rsidR="00DE11D1" w:rsidRPr="00AE5673" w:rsidRDefault="00DE11D1" w:rsidP="00DE11D1">
      <w:pPr>
        <w:rPr>
          <w:lang w:val="en-US"/>
        </w:rPr>
      </w:pPr>
      <w:r w:rsidRPr="00AE5673">
        <w:rPr>
          <w:lang w:val="en-US"/>
        </w:rPr>
        <w:t>&lt;/div&gt;</w:t>
      </w:r>
    </w:p>
    <w:p w:rsidR="00DE11D1" w:rsidRDefault="00B566C6" w:rsidP="00DE11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Gallery.js:</w:t>
      </w:r>
    </w:p>
    <w:p w:rsidR="00B566C6" w:rsidRPr="00B566C6" w:rsidRDefault="00B566C6" w:rsidP="00B566C6">
      <w:proofErr w:type="spellStart"/>
      <w:r w:rsidRPr="00B566C6">
        <w:t>var</w:t>
      </w:r>
      <w:proofErr w:type="spellEnd"/>
      <w:r w:rsidRPr="00B566C6">
        <w:t xml:space="preserve"> </w:t>
      </w:r>
      <w:proofErr w:type="spellStart"/>
      <w:r w:rsidRPr="00B566C6">
        <w:t>autorotate</w:t>
      </w:r>
      <w:proofErr w:type="spellEnd"/>
      <w:r w:rsidRPr="00B566C6">
        <w:t xml:space="preserve"> = </w:t>
      </w:r>
      <w:proofErr w:type="spellStart"/>
      <w:r w:rsidRPr="00B566C6">
        <w:t>true</w:t>
      </w:r>
      <w:proofErr w:type="spellEnd"/>
      <w:r w:rsidRPr="00B566C6">
        <w:t>;</w:t>
      </w:r>
    </w:p>
    <w:p w:rsidR="00650AC6" w:rsidRDefault="00650AC6" w:rsidP="00B566C6"/>
    <w:p w:rsidR="00B566C6" w:rsidRPr="00B566C6" w:rsidRDefault="00B566C6" w:rsidP="00B566C6">
      <w:proofErr w:type="spellStart"/>
      <w:r w:rsidRPr="00B566C6">
        <w:t>function</w:t>
      </w:r>
      <w:proofErr w:type="spellEnd"/>
      <w:r w:rsidRPr="00B566C6">
        <w:t xml:space="preserve"> </w:t>
      </w:r>
      <w:proofErr w:type="spellStart"/>
      <w:r w:rsidRPr="00B566C6">
        <w:t>rotate</w:t>
      </w:r>
      <w:proofErr w:type="spellEnd"/>
      <w:r w:rsidRPr="00B566C6">
        <w:t>(</w:t>
      </w:r>
      <w:proofErr w:type="spellStart"/>
      <w:r w:rsidRPr="00B566C6">
        <w:t>el</w:t>
      </w:r>
      <w:proofErr w:type="spellEnd"/>
      <w:r w:rsidRPr="00B566C6">
        <w:t>) {</w:t>
      </w:r>
    </w:p>
    <w:p w:rsidR="00B566C6" w:rsidRPr="00B566C6" w:rsidRDefault="00B566C6" w:rsidP="00B566C6">
      <w:r w:rsidRPr="00B566C6">
        <w:t>    $(</w:t>
      </w:r>
      <w:proofErr w:type="gramStart"/>
      <w:r w:rsidRPr="00B566C6">
        <w:t>".</w:t>
      </w:r>
      <w:proofErr w:type="spellStart"/>
      <w:r w:rsidRPr="00B566C6">
        <w:t>stack</w:t>
      </w:r>
      <w:proofErr w:type="spellEnd"/>
      <w:proofErr w:type="gramEnd"/>
      <w:r w:rsidRPr="00B566C6">
        <w:t xml:space="preserve"> .</w:t>
      </w:r>
      <w:proofErr w:type="spellStart"/>
      <w:r w:rsidRPr="00B566C6">
        <w:t>imagewrap.selected</w:t>
      </w:r>
      <w:proofErr w:type="spellEnd"/>
      <w:r w:rsidRPr="00B566C6">
        <w:t>").</w:t>
      </w:r>
      <w:proofErr w:type="spellStart"/>
      <w:r w:rsidRPr="00B566C6">
        <w:t>removeClass</w:t>
      </w:r>
      <w:proofErr w:type="spellEnd"/>
      <w:r w:rsidRPr="00B566C6">
        <w:t>("</w:t>
      </w:r>
      <w:proofErr w:type="spellStart"/>
      <w:r w:rsidRPr="00B566C6">
        <w:t>selected</w:t>
      </w:r>
      <w:proofErr w:type="spellEnd"/>
      <w:r w:rsidRPr="00B566C6">
        <w:t>");</w:t>
      </w:r>
    </w:p>
    <w:p w:rsidR="00B566C6" w:rsidRPr="00B566C6" w:rsidRDefault="00B566C6" w:rsidP="00B566C6">
      <w:r w:rsidRPr="00B566C6">
        <w:t xml:space="preserve">    </w:t>
      </w:r>
      <w:proofErr w:type="spellStart"/>
      <w:r w:rsidRPr="00B566C6">
        <w:t>el.addClass</w:t>
      </w:r>
      <w:proofErr w:type="spellEnd"/>
      <w:r w:rsidRPr="00B566C6">
        <w:t>("</w:t>
      </w:r>
      <w:proofErr w:type="spellStart"/>
      <w:r w:rsidRPr="00B566C6">
        <w:t>selected</w:t>
      </w:r>
      <w:proofErr w:type="spellEnd"/>
      <w:r w:rsidRPr="00B566C6">
        <w:t>");</w:t>
      </w:r>
    </w:p>
    <w:p w:rsidR="00B566C6" w:rsidRPr="00B566C6" w:rsidRDefault="00B566C6" w:rsidP="00B566C6">
      <w:r w:rsidRPr="00B566C6">
        <w:t xml:space="preserve">    </w:t>
      </w:r>
      <w:proofErr w:type="spellStart"/>
      <w:proofErr w:type="gramStart"/>
      <w:r w:rsidRPr="00B566C6">
        <w:t>setTimeout</w:t>
      </w:r>
      <w:proofErr w:type="spellEnd"/>
      <w:r w:rsidRPr="00B566C6">
        <w:t>(</w:t>
      </w:r>
      <w:proofErr w:type="spellStart"/>
      <w:proofErr w:type="gramEnd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>        $(</w:t>
      </w:r>
      <w:proofErr w:type="gramStart"/>
      <w:r w:rsidRPr="00B566C6">
        <w:t>".</w:t>
      </w:r>
      <w:proofErr w:type="spellStart"/>
      <w:r w:rsidRPr="00B566C6">
        <w:t>stack</w:t>
      </w:r>
      <w:proofErr w:type="spellEnd"/>
      <w:proofErr w:type="gramEnd"/>
      <w:r w:rsidRPr="00B566C6">
        <w:t>").</w:t>
      </w:r>
      <w:proofErr w:type="spellStart"/>
      <w:r w:rsidRPr="00B566C6">
        <w:t>prepend</w:t>
      </w:r>
      <w:proofErr w:type="spellEnd"/>
      <w:r w:rsidRPr="00B566C6">
        <w:t>($(".</w:t>
      </w:r>
      <w:proofErr w:type="spellStart"/>
      <w:r w:rsidRPr="00B566C6">
        <w:t>stack</w:t>
      </w:r>
      <w:proofErr w:type="spellEnd"/>
      <w:r w:rsidRPr="00B566C6">
        <w:t xml:space="preserve"> .</w:t>
      </w:r>
      <w:proofErr w:type="spellStart"/>
      <w:r w:rsidRPr="00B566C6">
        <w:t>imagewrap.selected</w:t>
      </w:r>
      <w:proofErr w:type="spellEnd"/>
      <w:r w:rsidRPr="00B566C6">
        <w:t>"));</w:t>
      </w:r>
    </w:p>
    <w:p w:rsidR="00B566C6" w:rsidRPr="00B566C6" w:rsidRDefault="00B566C6" w:rsidP="00B566C6">
      <w:r w:rsidRPr="00B566C6">
        <w:t xml:space="preserve">        </w:t>
      </w:r>
      <w:proofErr w:type="spellStart"/>
      <w:proofErr w:type="gramStart"/>
      <w:r w:rsidRPr="00B566C6">
        <w:t>setTimeout</w:t>
      </w:r>
      <w:proofErr w:type="spellEnd"/>
      <w:r w:rsidRPr="00B566C6">
        <w:t>(</w:t>
      </w:r>
      <w:proofErr w:type="spellStart"/>
      <w:proofErr w:type="gramEnd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>            $(</w:t>
      </w:r>
      <w:proofErr w:type="gramStart"/>
      <w:r w:rsidRPr="00B566C6">
        <w:t>".</w:t>
      </w:r>
      <w:proofErr w:type="spellStart"/>
      <w:r w:rsidRPr="00B566C6">
        <w:t>stack</w:t>
      </w:r>
      <w:proofErr w:type="spellEnd"/>
      <w:proofErr w:type="gramEnd"/>
      <w:r w:rsidRPr="00B566C6">
        <w:t xml:space="preserve"> .</w:t>
      </w:r>
      <w:proofErr w:type="spellStart"/>
      <w:r w:rsidRPr="00B566C6">
        <w:t>imagewrap.selected</w:t>
      </w:r>
      <w:proofErr w:type="spellEnd"/>
      <w:r w:rsidRPr="00B566C6">
        <w:t>").</w:t>
      </w:r>
      <w:proofErr w:type="spellStart"/>
      <w:r w:rsidRPr="00B566C6">
        <w:t>removeClass</w:t>
      </w:r>
      <w:proofErr w:type="spellEnd"/>
      <w:r w:rsidRPr="00B566C6">
        <w:t>("</w:t>
      </w:r>
      <w:proofErr w:type="spellStart"/>
      <w:r w:rsidRPr="00B566C6">
        <w:t>selected</w:t>
      </w:r>
      <w:proofErr w:type="spellEnd"/>
      <w:r w:rsidRPr="00B566C6">
        <w:t>");</w:t>
      </w:r>
    </w:p>
    <w:p w:rsidR="00B566C6" w:rsidRPr="00B566C6" w:rsidRDefault="00B566C6" w:rsidP="00B566C6">
      <w:r w:rsidRPr="00B566C6">
        <w:t>        }, 200);</w:t>
      </w:r>
    </w:p>
    <w:p w:rsidR="00B566C6" w:rsidRPr="00B566C6" w:rsidRDefault="00B566C6" w:rsidP="00B566C6">
      <w:r w:rsidRPr="00B566C6">
        <w:t>    }, 250);</w:t>
      </w:r>
    </w:p>
    <w:p w:rsidR="00B566C6" w:rsidRPr="00B566C6" w:rsidRDefault="00B566C6" w:rsidP="00B566C6">
      <w:r w:rsidRPr="00B566C6">
        <w:t>}</w:t>
      </w:r>
    </w:p>
    <w:p w:rsidR="00B566C6" w:rsidRPr="00B566C6" w:rsidRDefault="00B566C6" w:rsidP="00B566C6"/>
    <w:p w:rsidR="00B566C6" w:rsidRPr="00B566C6" w:rsidRDefault="00B566C6" w:rsidP="00B566C6">
      <w:proofErr w:type="spellStart"/>
      <w:r w:rsidRPr="00B566C6">
        <w:lastRenderedPageBreak/>
        <w:t>function</w:t>
      </w:r>
      <w:proofErr w:type="spellEnd"/>
      <w:r w:rsidRPr="00B566C6">
        <w:t xml:space="preserve"> </w:t>
      </w:r>
      <w:proofErr w:type="spellStart"/>
      <w:proofErr w:type="gramStart"/>
      <w:r w:rsidRPr="00B566C6">
        <w:t>loadactions</w:t>
      </w:r>
      <w:proofErr w:type="spellEnd"/>
      <w:r w:rsidRPr="00B566C6">
        <w:t>(</w:t>
      </w:r>
      <w:proofErr w:type="gramEnd"/>
      <w:r w:rsidRPr="00B566C6">
        <w:t>) {</w:t>
      </w:r>
    </w:p>
    <w:p w:rsidR="00B566C6" w:rsidRPr="00B566C6" w:rsidRDefault="00B566C6" w:rsidP="00B566C6">
      <w:r w:rsidRPr="00B566C6">
        <w:t>    $("</w:t>
      </w:r>
      <w:proofErr w:type="spellStart"/>
      <w:r w:rsidRPr="00B566C6">
        <w:t>body</w:t>
      </w:r>
      <w:proofErr w:type="spellEnd"/>
      <w:r w:rsidRPr="00B566C6">
        <w:t>")</w:t>
      </w:r>
    </w:p>
    <w:p w:rsidR="00B566C6" w:rsidRPr="00B566C6" w:rsidRDefault="00B566C6" w:rsidP="00B566C6">
      <w:r w:rsidRPr="00B566C6">
        <w:t xml:space="preserve">        </w:t>
      </w:r>
      <w:proofErr w:type="gramStart"/>
      <w:r w:rsidRPr="00B566C6">
        <w:t>.</w:t>
      </w:r>
      <w:proofErr w:type="spellStart"/>
      <w:r w:rsidRPr="00B566C6">
        <w:t>off</w:t>
      </w:r>
      <w:proofErr w:type="spellEnd"/>
      <w:proofErr w:type="gramEnd"/>
      <w:r w:rsidRPr="00B566C6">
        <w:t>("</w:t>
      </w:r>
      <w:proofErr w:type="spellStart"/>
      <w:r w:rsidRPr="00B566C6">
        <w:t>click</w:t>
      </w:r>
      <w:proofErr w:type="spellEnd"/>
      <w:r w:rsidRPr="00B566C6">
        <w:t>", ".</w:t>
      </w:r>
      <w:proofErr w:type="spellStart"/>
      <w:r w:rsidRPr="00B566C6">
        <w:t>stack</w:t>
      </w:r>
      <w:proofErr w:type="spellEnd"/>
      <w:r w:rsidRPr="00B566C6">
        <w:t xml:space="preserve"> .</w:t>
      </w:r>
      <w:proofErr w:type="spellStart"/>
      <w:r w:rsidRPr="00B566C6">
        <w:t>imagewrap:not</w:t>
      </w:r>
      <w:proofErr w:type="spellEnd"/>
      <w:r w:rsidRPr="00B566C6">
        <w:t>(:</w:t>
      </w:r>
      <w:proofErr w:type="spellStart"/>
      <w:r w:rsidRPr="00B566C6">
        <w:t>first-child</w:t>
      </w:r>
      <w:proofErr w:type="spellEnd"/>
      <w:r w:rsidRPr="00B566C6">
        <w:t>)")</w:t>
      </w:r>
    </w:p>
    <w:p w:rsidR="00B566C6" w:rsidRPr="00B566C6" w:rsidRDefault="00B566C6" w:rsidP="00B566C6">
      <w:r w:rsidRPr="00B566C6">
        <w:t xml:space="preserve">        </w:t>
      </w:r>
      <w:proofErr w:type="gramStart"/>
      <w:r w:rsidRPr="00B566C6">
        <w:t>.</w:t>
      </w:r>
      <w:proofErr w:type="spellStart"/>
      <w:r w:rsidRPr="00B566C6">
        <w:t>on</w:t>
      </w:r>
      <w:proofErr w:type="spellEnd"/>
      <w:proofErr w:type="gramEnd"/>
      <w:r w:rsidRPr="00B566C6">
        <w:t>("</w:t>
      </w:r>
      <w:proofErr w:type="spellStart"/>
      <w:r w:rsidRPr="00B566C6">
        <w:t>click</w:t>
      </w:r>
      <w:proofErr w:type="spellEnd"/>
      <w:r w:rsidRPr="00B566C6">
        <w:t>", ".</w:t>
      </w:r>
      <w:proofErr w:type="spellStart"/>
      <w:r w:rsidRPr="00B566C6">
        <w:t>stack</w:t>
      </w:r>
      <w:proofErr w:type="spellEnd"/>
      <w:r w:rsidRPr="00B566C6">
        <w:t xml:space="preserve"> .</w:t>
      </w:r>
      <w:proofErr w:type="spellStart"/>
      <w:r w:rsidRPr="00B566C6">
        <w:t>imagewrap:not</w:t>
      </w:r>
      <w:proofErr w:type="spellEnd"/>
      <w:r w:rsidRPr="00B566C6">
        <w:t>(:</w:t>
      </w:r>
      <w:proofErr w:type="spellStart"/>
      <w:r w:rsidRPr="00B566C6">
        <w:t>first-child</w:t>
      </w:r>
      <w:proofErr w:type="spellEnd"/>
      <w:r w:rsidRPr="00B566C6">
        <w:t xml:space="preserve">)", </w:t>
      </w:r>
      <w:proofErr w:type="spellStart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>            $(</w:t>
      </w:r>
      <w:proofErr w:type="gramStart"/>
      <w:r w:rsidRPr="00B566C6">
        <w:t>".</w:t>
      </w:r>
      <w:proofErr w:type="spellStart"/>
      <w:r w:rsidRPr="00B566C6">
        <w:t>stack</w:t>
      </w:r>
      <w:proofErr w:type="spellEnd"/>
      <w:proofErr w:type="gramEnd"/>
      <w:r w:rsidRPr="00B566C6">
        <w:t xml:space="preserve"> .</w:t>
      </w:r>
      <w:proofErr w:type="spellStart"/>
      <w:r w:rsidRPr="00B566C6">
        <w:t>imagewrap.selected</w:t>
      </w:r>
      <w:proofErr w:type="spellEnd"/>
      <w:r w:rsidRPr="00B566C6">
        <w:t>").</w:t>
      </w:r>
      <w:proofErr w:type="spellStart"/>
      <w:r w:rsidRPr="00B566C6">
        <w:t>removeClass</w:t>
      </w:r>
      <w:proofErr w:type="spellEnd"/>
      <w:r w:rsidRPr="00B566C6">
        <w:t>("</w:t>
      </w:r>
      <w:proofErr w:type="spellStart"/>
      <w:r w:rsidRPr="00B566C6">
        <w:t>selected</w:t>
      </w:r>
      <w:proofErr w:type="spellEnd"/>
      <w:r w:rsidRPr="00B566C6">
        <w:t>");</w:t>
      </w:r>
    </w:p>
    <w:p w:rsidR="00B566C6" w:rsidRPr="00B566C6" w:rsidRDefault="00B566C6" w:rsidP="00B566C6">
      <w:r w:rsidRPr="00B566C6">
        <w:t>            $(</w:t>
      </w:r>
      <w:proofErr w:type="spellStart"/>
      <w:r w:rsidRPr="00B566C6">
        <w:t>this</w:t>
      </w:r>
      <w:proofErr w:type="spellEnd"/>
      <w:proofErr w:type="gramStart"/>
      <w:r w:rsidRPr="00B566C6">
        <w:t>).</w:t>
      </w:r>
      <w:proofErr w:type="spellStart"/>
      <w:r w:rsidRPr="00B566C6">
        <w:t>addClass</w:t>
      </w:r>
      <w:proofErr w:type="spellEnd"/>
      <w:proofErr w:type="gramEnd"/>
      <w:r w:rsidRPr="00B566C6">
        <w:t>("</w:t>
      </w:r>
      <w:proofErr w:type="spellStart"/>
      <w:r w:rsidRPr="00B566C6">
        <w:t>selected</w:t>
      </w:r>
      <w:proofErr w:type="spellEnd"/>
      <w:r w:rsidRPr="00B566C6">
        <w:t>");</w:t>
      </w:r>
    </w:p>
    <w:p w:rsidR="00B566C6" w:rsidRPr="00B566C6" w:rsidRDefault="00B566C6" w:rsidP="00B566C6">
      <w:r w:rsidRPr="00B566C6">
        <w:t xml:space="preserve">            </w:t>
      </w:r>
      <w:proofErr w:type="spellStart"/>
      <w:proofErr w:type="gramStart"/>
      <w:r w:rsidRPr="00B566C6">
        <w:t>setTimeout</w:t>
      </w:r>
      <w:proofErr w:type="spellEnd"/>
      <w:r w:rsidRPr="00B566C6">
        <w:t>(</w:t>
      </w:r>
      <w:proofErr w:type="spellStart"/>
      <w:proofErr w:type="gramEnd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>                $(</w:t>
      </w:r>
      <w:proofErr w:type="gramStart"/>
      <w:r w:rsidRPr="00B566C6">
        <w:t>".</w:t>
      </w:r>
      <w:proofErr w:type="spellStart"/>
      <w:r w:rsidRPr="00B566C6">
        <w:t>stack</w:t>
      </w:r>
      <w:proofErr w:type="spellEnd"/>
      <w:proofErr w:type="gramEnd"/>
      <w:r w:rsidRPr="00B566C6">
        <w:t>").</w:t>
      </w:r>
      <w:proofErr w:type="spellStart"/>
      <w:r w:rsidRPr="00B566C6">
        <w:t>prepend</w:t>
      </w:r>
      <w:proofErr w:type="spellEnd"/>
      <w:r w:rsidRPr="00B566C6">
        <w:t>($(".</w:t>
      </w:r>
      <w:proofErr w:type="spellStart"/>
      <w:r w:rsidRPr="00B566C6">
        <w:t>stack</w:t>
      </w:r>
      <w:proofErr w:type="spellEnd"/>
      <w:r w:rsidRPr="00B566C6">
        <w:t xml:space="preserve"> .</w:t>
      </w:r>
      <w:proofErr w:type="spellStart"/>
      <w:r w:rsidRPr="00B566C6">
        <w:t>imagewrap.selected</w:t>
      </w:r>
      <w:proofErr w:type="spellEnd"/>
      <w:r w:rsidRPr="00B566C6">
        <w:t>"));</w:t>
      </w:r>
    </w:p>
    <w:p w:rsidR="00B566C6" w:rsidRPr="00B566C6" w:rsidRDefault="00B566C6" w:rsidP="00B566C6">
      <w:r w:rsidRPr="00B566C6">
        <w:t xml:space="preserve">                </w:t>
      </w:r>
      <w:proofErr w:type="spellStart"/>
      <w:proofErr w:type="gramStart"/>
      <w:r w:rsidRPr="00B566C6">
        <w:t>setTimeout</w:t>
      </w:r>
      <w:proofErr w:type="spellEnd"/>
      <w:r w:rsidRPr="00B566C6">
        <w:t>(</w:t>
      </w:r>
      <w:proofErr w:type="spellStart"/>
      <w:proofErr w:type="gramEnd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>                    $(</w:t>
      </w:r>
      <w:proofErr w:type="gramStart"/>
      <w:r w:rsidRPr="00B566C6">
        <w:t>".</w:t>
      </w:r>
      <w:proofErr w:type="spellStart"/>
      <w:r w:rsidRPr="00B566C6">
        <w:t>stack</w:t>
      </w:r>
      <w:proofErr w:type="spellEnd"/>
      <w:proofErr w:type="gramEnd"/>
      <w:r w:rsidRPr="00B566C6">
        <w:t xml:space="preserve"> .</w:t>
      </w:r>
      <w:proofErr w:type="spellStart"/>
      <w:r w:rsidRPr="00B566C6">
        <w:t>imagewrap.selected</w:t>
      </w:r>
      <w:proofErr w:type="spellEnd"/>
      <w:r w:rsidRPr="00B566C6">
        <w:t>").</w:t>
      </w:r>
      <w:proofErr w:type="spellStart"/>
      <w:r w:rsidRPr="00B566C6">
        <w:t>removeClass</w:t>
      </w:r>
      <w:proofErr w:type="spellEnd"/>
      <w:r w:rsidRPr="00B566C6">
        <w:t>("</w:t>
      </w:r>
      <w:proofErr w:type="spellStart"/>
      <w:r w:rsidRPr="00B566C6">
        <w:t>selected</w:t>
      </w:r>
      <w:proofErr w:type="spellEnd"/>
      <w:r w:rsidRPr="00B566C6">
        <w:t>");</w:t>
      </w:r>
    </w:p>
    <w:p w:rsidR="00B566C6" w:rsidRPr="00B566C6" w:rsidRDefault="00B566C6" w:rsidP="00B566C6">
      <w:r w:rsidRPr="00B566C6">
        <w:t>                }, 200);</w:t>
      </w:r>
    </w:p>
    <w:p w:rsidR="00B566C6" w:rsidRPr="00B566C6" w:rsidRDefault="00B566C6" w:rsidP="00B566C6">
      <w:r w:rsidRPr="00B566C6">
        <w:t>            }, 250);</w:t>
      </w:r>
    </w:p>
    <w:p w:rsidR="00B566C6" w:rsidRPr="00B566C6" w:rsidRDefault="00B566C6" w:rsidP="00B566C6">
      <w:r w:rsidRPr="00B566C6">
        <w:t>        });</w:t>
      </w:r>
    </w:p>
    <w:p w:rsidR="00B566C6" w:rsidRPr="00B566C6" w:rsidRDefault="00B566C6" w:rsidP="00B566C6">
      <w:r w:rsidRPr="00B566C6">
        <w:t>}</w:t>
      </w:r>
    </w:p>
    <w:p w:rsidR="00B566C6" w:rsidRPr="00B566C6" w:rsidRDefault="00B566C6" w:rsidP="00B566C6"/>
    <w:p w:rsidR="00B566C6" w:rsidRPr="00B566C6" w:rsidRDefault="00B566C6" w:rsidP="00B566C6">
      <w:r w:rsidRPr="00B566C6">
        <w:t>$(</w:t>
      </w:r>
      <w:proofErr w:type="spellStart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 xml:space="preserve">    </w:t>
      </w:r>
      <w:proofErr w:type="spellStart"/>
      <w:proofErr w:type="gramStart"/>
      <w:r w:rsidRPr="00B566C6">
        <w:t>loadactions</w:t>
      </w:r>
      <w:proofErr w:type="spellEnd"/>
      <w:r w:rsidRPr="00B566C6">
        <w:t>(</w:t>
      </w:r>
      <w:proofErr w:type="gramEnd"/>
      <w:r w:rsidRPr="00B566C6">
        <w:t>);</w:t>
      </w:r>
    </w:p>
    <w:p w:rsidR="00B566C6" w:rsidRPr="00B566C6" w:rsidRDefault="00B566C6" w:rsidP="00B566C6">
      <w:r w:rsidRPr="00B566C6">
        <w:t xml:space="preserve">    </w:t>
      </w:r>
      <w:proofErr w:type="spellStart"/>
      <w:r w:rsidRPr="00B566C6">
        <w:t>if</w:t>
      </w:r>
      <w:proofErr w:type="spellEnd"/>
      <w:r w:rsidRPr="00B566C6">
        <w:t xml:space="preserve"> (</w:t>
      </w:r>
      <w:proofErr w:type="spellStart"/>
      <w:r w:rsidRPr="00B566C6">
        <w:t>autorotate</w:t>
      </w:r>
      <w:proofErr w:type="spellEnd"/>
      <w:r w:rsidRPr="00B566C6">
        <w:t xml:space="preserve"> == </w:t>
      </w:r>
      <w:proofErr w:type="spellStart"/>
      <w:r w:rsidRPr="00B566C6">
        <w:t>true</w:t>
      </w:r>
      <w:proofErr w:type="spellEnd"/>
      <w:r w:rsidRPr="00B566C6">
        <w:t>) {</w:t>
      </w:r>
    </w:p>
    <w:p w:rsidR="00B566C6" w:rsidRPr="00B566C6" w:rsidRDefault="00B566C6" w:rsidP="00B566C6">
      <w:r w:rsidRPr="00B566C6">
        <w:t xml:space="preserve">        </w:t>
      </w:r>
      <w:proofErr w:type="spellStart"/>
      <w:proofErr w:type="gramStart"/>
      <w:r w:rsidRPr="00B566C6">
        <w:t>setInterval</w:t>
      </w:r>
      <w:proofErr w:type="spellEnd"/>
      <w:r w:rsidRPr="00B566C6">
        <w:t>(</w:t>
      </w:r>
      <w:proofErr w:type="spellStart"/>
      <w:proofErr w:type="gramEnd"/>
      <w:r w:rsidRPr="00B566C6">
        <w:t>function</w:t>
      </w:r>
      <w:proofErr w:type="spellEnd"/>
      <w:r w:rsidRPr="00B566C6">
        <w:t xml:space="preserve"> () {</w:t>
      </w:r>
    </w:p>
    <w:p w:rsidR="00B566C6" w:rsidRPr="00B566C6" w:rsidRDefault="00B566C6" w:rsidP="00B566C6">
      <w:r w:rsidRPr="00B566C6">
        <w:t xml:space="preserve">            </w:t>
      </w:r>
      <w:proofErr w:type="spellStart"/>
      <w:proofErr w:type="gramStart"/>
      <w:r w:rsidRPr="00B566C6">
        <w:t>rotate</w:t>
      </w:r>
      <w:proofErr w:type="spellEnd"/>
      <w:r w:rsidRPr="00B566C6">
        <w:t>(</w:t>
      </w:r>
      <w:proofErr w:type="gramEnd"/>
      <w:r w:rsidRPr="00B566C6">
        <w:t>$(".</w:t>
      </w:r>
      <w:proofErr w:type="spellStart"/>
      <w:r w:rsidRPr="00B566C6">
        <w:t>stack</w:t>
      </w:r>
      <w:proofErr w:type="spellEnd"/>
      <w:r w:rsidRPr="00B566C6">
        <w:t xml:space="preserve"> .</w:t>
      </w:r>
      <w:proofErr w:type="spellStart"/>
      <w:r w:rsidRPr="00B566C6">
        <w:t>imagewrap:last-child</w:t>
      </w:r>
      <w:proofErr w:type="spellEnd"/>
      <w:r w:rsidRPr="00B566C6">
        <w:t>"));</w:t>
      </w:r>
    </w:p>
    <w:p w:rsidR="00B566C6" w:rsidRPr="00B566C6" w:rsidRDefault="00B566C6" w:rsidP="00B566C6">
      <w:r w:rsidRPr="00B566C6">
        <w:t>        }, 1500);</w:t>
      </w:r>
    </w:p>
    <w:p w:rsidR="00B566C6" w:rsidRPr="00B566C6" w:rsidRDefault="00B566C6" w:rsidP="00B566C6">
      <w:r w:rsidRPr="00B566C6">
        <w:t>    }</w:t>
      </w:r>
    </w:p>
    <w:p w:rsidR="00B566C6" w:rsidRPr="00B566C6" w:rsidRDefault="00B566C6" w:rsidP="00B566C6">
      <w:r w:rsidRPr="00B566C6">
        <w:t>});</w:t>
      </w:r>
    </w:p>
    <w:p w:rsidR="00B566C6" w:rsidRPr="00AE5673" w:rsidRDefault="00B566C6" w:rsidP="00DE11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02728767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4"/>
      <w:r w:rsidR="00B566C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B566C6" w:rsidRPr="00927513" w:rsidRDefault="00927513" w:rsidP="00927513">
      <w:pPr>
        <w:pStyle w:val="a5"/>
        <w:numPr>
          <w:ilvl w:val="0"/>
          <w:numId w:val="1"/>
        </w:numPr>
      </w:pPr>
      <w:r w:rsidRPr="00114E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4E7A">
        <w:rPr>
          <w:rFonts w:ascii="Times New Roman" w:hAnsi="Times New Roman" w:cs="Times New Roman"/>
          <w:sz w:val="28"/>
          <w:szCs w:val="28"/>
        </w:rPr>
        <w:t xml:space="preserve">5 </w:t>
      </w:r>
      <w:r w:rsidRPr="00114E7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114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27513">
        <w:rPr>
          <w:rFonts w:ascii="Times New Roman" w:hAnsi="Times New Roman" w:cs="Times New Roman"/>
          <w:sz w:val="28"/>
          <w:szCs w:val="28"/>
        </w:rPr>
        <w:t>3</w:t>
      </w:r>
      <w:r w:rsidRPr="00114E7A">
        <w:rPr>
          <w:rFonts w:ascii="Times New Roman" w:hAnsi="Times New Roman" w:cs="Times New Roman"/>
          <w:sz w:val="28"/>
          <w:szCs w:val="28"/>
        </w:rPr>
        <w:t>.1</w:t>
      </w:r>
      <w:r w:rsidRPr="00927513">
        <w:rPr>
          <w:rFonts w:ascii="Times New Roman" w:hAnsi="Times New Roman" w:cs="Times New Roman"/>
          <w:sz w:val="28"/>
          <w:szCs w:val="28"/>
        </w:rPr>
        <w:t>0</w:t>
      </w:r>
      <w:r w:rsidRPr="00114E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4E7A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114E7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4E7A">
        <w:rPr>
          <w:rFonts w:ascii="Times New Roman" w:hAnsi="Times New Roman" w:cs="Times New Roman"/>
          <w:sz w:val="28"/>
          <w:szCs w:val="28"/>
        </w:rPr>
        <w:t>:</w:t>
      </w:r>
      <w:r w:rsidRPr="00927513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855DF">
          <w:rPr>
            <w:rStyle w:val="a4"/>
            <w:rFonts w:ascii="Times New Roman" w:hAnsi="Times New Roman" w:cs="Times New Roman"/>
            <w:sz w:val="28"/>
            <w:szCs w:val="28"/>
          </w:rPr>
          <w:t>https://html5book.ru/vvedenie-v-jquery/</w:t>
        </w:r>
      </w:hyperlink>
    </w:p>
    <w:p w:rsidR="00927513" w:rsidRPr="00927513" w:rsidRDefault="00927513" w:rsidP="00927513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«2.</w:t>
      </w:r>
      <w:r w:rsidRPr="009275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275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-трансформации</w:t>
      </w:r>
      <w:r>
        <w:rPr>
          <w:rFonts w:ascii="Times New Roman" w:hAnsi="Times New Roman" w:cs="Times New Roman"/>
          <w:sz w:val="28"/>
          <w:szCs w:val="28"/>
        </w:rPr>
        <w:t xml:space="preserve">» 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855DF">
          <w:rPr>
            <w:rStyle w:val="a4"/>
            <w:rFonts w:ascii="Times New Roman" w:hAnsi="Times New Roman" w:cs="Times New Roman"/>
            <w:sz w:val="28"/>
            <w:szCs w:val="28"/>
          </w:rPr>
          <w:t>https://html5book.ru/css3-transform/</w:t>
        </w:r>
      </w:hyperlink>
    </w:p>
    <w:p w:rsidR="00927513" w:rsidRPr="00927513" w:rsidRDefault="00927513" w:rsidP="00927513">
      <w:pPr>
        <w:pStyle w:val="a5"/>
        <w:numPr>
          <w:ilvl w:val="0"/>
          <w:numId w:val="1"/>
        </w:numPr>
      </w:pPr>
      <w:r w:rsidRPr="009275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275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275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2751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92751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2751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</w:t>
        </w:r>
        <w:r w:rsidRPr="0092751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855D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</w:hyperlink>
    </w:p>
    <w:p w:rsidR="00927513" w:rsidRPr="00927513" w:rsidRDefault="00927513" w:rsidP="00927513">
      <w:pPr>
        <w:pStyle w:val="a5"/>
      </w:pPr>
    </w:p>
    <w:sectPr w:rsidR="00927513" w:rsidRPr="00927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548F0"/>
    <w:multiLevelType w:val="hybridMultilevel"/>
    <w:tmpl w:val="BA96A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D1"/>
    <w:rsid w:val="001565B8"/>
    <w:rsid w:val="00625DCB"/>
    <w:rsid w:val="006435FB"/>
    <w:rsid w:val="00650AC6"/>
    <w:rsid w:val="008A56DE"/>
    <w:rsid w:val="00927513"/>
    <w:rsid w:val="00A14985"/>
    <w:rsid w:val="00AE5673"/>
    <w:rsid w:val="00B566C6"/>
    <w:rsid w:val="00D83736"/>
    <w:rsid w:val="00DE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00C65-122E-4898-9D3A-FF29A06F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36"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5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vvedenie-v-jquer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ru/docs/Web/CSS/z-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css3-transfor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65AC-1403-48C8-AAF0-98C72FDF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282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2022-05-06T12:30:00Z</dcterms:created>
  <dcterms:modified xsi:type="dcterms:W3CDTF">2022-05-06T20:26:00Z</dcterms:modified>
</cp:coreProperties>
</file>