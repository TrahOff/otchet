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6435FB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 w:rsidR="00C55C41">
        <w:rPr>
          <w:rFonts w:ascii="Times New Roman" w:eastAsia="Times New Roman" w:hAnsi="Times New Roman" w:cs="Times New Roman"/>
          <w:sz w:val="36"/>
          <w:szCs w:val="36"/>
        </w:rPr>
        <w:t xml:space="preserve"> 4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776DB" w:rsidRPr="000776DB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="00C55C41" w:rsidRPr="000776DB">
        <w:rPr>
          <w:rFonts w:ascii="Times New Roman" w:eastAsia="Times New Roman" w:hAnsi="Times New Roman" w:cs="Times New Roman"/>
          <w:b/>
          <w:sz w:val="28"/>
          <w:szCs w:val="28"/>
        </w:rPr>
        <w:t>ахождение путей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A14985" w:rsidRDefault="00A149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6DE" w:rsidRPr="008A2324" w:rsidRDefault="008A56DE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8A232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A2324" w:rsidRPr="008A2324" w:rsidRDefault="008A56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A232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A232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A232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3946218" w:history="1">
            <w:r w:rsidR="008A2324" w:rsidRPr="008A23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8A2324"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2324"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2324"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_Toc103946218 \h </w:instrText>
            </w:r>
            <w:r w:rsidR="008A2324"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2324"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2324"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2324"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2324" w:rsidRPr="008A2324" w:rsidRDefault="008A23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6219" w:history="1">
            <w:r w:rsidRPr="008A23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Ввод данных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_Toc103946219 \h </w:instrTex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2324" w:rsidRPr="008A2324" w:rsidRDefault="008A23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6220" w:history="1">
            <w:r w:rsidRPr="008A23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 результата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_Toc103946220 \h </w:instrTex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2324" w:rsidRPr="008A2324" w:rsidRDefault="008A23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6221" w:history="1">
            <w:r w:rsidRPr="008A23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_Toc103946221 \h </w:instrTex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2324" w:rsidRPr="008A2324" w:rsidRDefault="008A23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6222" w:history="1">
            <w:r w:rsidRPr="008A23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Код: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_Toc103946222 \h </w:instrTex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2324" w:rsidRPr="008A2324" w:rsidRDefault="008A23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6223" w:history="1">
            <w:r w:rsidRPr="008A232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_Toc103946223 \h </w:instrTex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A2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6DE" w:rsidRDefault="008A56DE">
          <w:r w:rsidRPr="008A23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A56DE" w:rsidRDefault="008A56DE">
      <w: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3946218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</w:p>
    <w:p w:rsidR="00C55C41" w:rsidRPr="00C55C41" w:rsidRDefault="00C55C41" w:rsidP="00C55C41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искать все кротчайшие пути в неориентированном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крафе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56DE" w:rsidRDefault="008A56DE" w:rsidP="00C55C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DCB">
        <w:rPr>
          <w:rFonts w:ascii="Times New Roman" w:hAnsi="Times New Roman" w:cs="Times New Roman"/>
          <w:b/>
          <w:sz w:val="28"/>
          <w:szCs w:val="28"/>
        </w:rPr>
        <w:t>Описание метода работы</w:t>
      </w:r>
    </w:p>
    <w:p w:rsidR="00C55C41" w:rsidRPr="00C55C41" w:rsidRDefault="00C55C41" w:rsidP="00C55C41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55C41">
        <w:rPr>
          <w:sz w:val="28"/>
          <w:szCs w:val="28"/>
        </w:rPr>
        <w:t xml:space="preserve">Прежде всего, </w:t>
      </w:r>
      <w:r>
        <w:rPr>
          <w:sz w:val="28"/>
          <w:szCs w:val="28"/>
        </w:rPr>
        <w:t>необходимо узнать, какими графы могут быть</w:t>
      </w:r>
      <w:r w:rsidRPr="00C55C41">
        <w:rPr>
          <w:sz w:val="28"/>
          <w:szCs w:val="28"/>
        </w:rPr>
        <w:t>: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Конечный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 с конечным количеством рёбер и вершин.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Бесконечный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конец которого в определённом направлении(</w:t>
      </w:r>
      <w:proofErr w:type="spellStart"/>
      <w:r w:rsidRPr="00C55C41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Pr="00C55C41">
        <w:rPr>
          <w:rFonts w:ascii="Times New Roman" w:hAnsi="Times New Roman" w:cs="Times New Roman"/>
          <w:sz w:val="28"/>
          <w:szCs w:val="28"/>
        </w:rPr>
        <w:t>) простирается до бесконечности.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Неориентированный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рёбра которого не имеют определённого направления.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Ориентированный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рёбра которого имеют определённое направление.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Связный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в котором отсутствуют недостижимые вершины (вершины, не связанные с остальными).</w:t>
      </w:r>
    </w:p>
    <w:p w:rsidR="00C55C41" w:rsidRPr="00C55C41" w:rsidRDefault="00C55C41" w:rsidP="00C55C4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b/>
          <w:bCs/>
          <w:sz w:val="28"/>
          <w:szCs w:val="28"/>
        </w:rPr>
        <w:t>Несвязный граф</w:t>
      </w:r>
      <w:r w:rsidRPr="00C55C41">
        <w:rPr>
          <w:rFonts w:ascii="Times New Roman" w:hAnsi="Times New Roman" w:cs="Times New Roman"/>
          <w:sz w:val="28"/>
          <w:szCs w:val="28"/>
        </w:rPr>
        <w:t> – граф, в котором существуют недостижимые вершины.</w:t>
      </w:r>
    </w:p>
    <w:p w:rsidR="00C55C41" w:rsidRPr="00C55C41" w:rsidRDefault="00C55C41" w:rsidP="00C55C41">
      <w:pPr>
        <w:jc w:val="both"/>
        <w:rPr>
          <w:rFonts w:ascii="Times New Roman" w:hAnsi="Times New Roman" w:cs="Times New Roman"/>
          <w:sz w:val="28"/>
          <w:szCs w:val="28"/>
        </w:rPr>
      </w:pPr>
      <w:r w:rsidRPr="00C55C41">
        <w:rPr>
          <w:rFonts w:ascii="Times New Roman" w:hAnsi="Times New Roman" w:cs="Times New Roman"/>
          <w:sz w:val="28"/>
          <w:szCs w:val="28"/>
        </w:rPr>
        <w:t>Графы могут быть ориентированными и неориентированными.</w:t>
      </w:r>
    </w:p>
    <w:p w:rsidR="00C55C41" w:rsidRDefault="00C55C41" w:rsidP="00C55C41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>По заданию я работаю с неориентированным графом. Как в Лабораторной работе №2 я буду строить таблицу с названиями вершин и на их пересечении выводится длина ребра между ними. После таблица будет пересчитываться и на пересечении вершин будут помещены кратчайшие пути между вершинами.</w:t>
      </w:r>
    </w:p>
    <w:p w:rsidR="00C55C41" w:rsidRDefault="00C55C4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:rsidR="00C55C41" w:rsidRDefault="00C55C41" w:rsidP="00C55C4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394621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Ввод данных</w:t>
      </w:r>
      <w:bookmarkEnd w:id="1"/>
    </w:p>
    <w:p w:rsidR="008A2324" w:rsidRPr="008A2324" w:rsidRDefault="008A2324" w:rsidP="008A2324"/>
    <w:p w:rsidR="00C55C41" w:rsidRDefault="00C55C41" w:rsidP="008A2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C41">
        <w:drawing>
          <wp:inline distT="0" distB="0" distL="0" distR="0" wp14:anchorId="366C4AED" wp14:editId="34416D3E">
            <wp:extent cx="4076700" cy="265868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058" cy="26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41" w:rsidRDefault="00C55C41" w:rsidP="00C55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форма ввода данных.</w:t>
      </w:r>
    </w:p>
    <w:p w:rsidR="00C55C41" w:rsidRPr="00C55C41" w:rsidRDefault="00C55C41" w:rsidP="00C55C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Сначала пользователь вводит количество вершин, их названия и количество рёбер.</w:t>
      </w:r>
      <w:r w:rsidR="00813CBB">
        <w:rPr>
          <w:rFonts w:ascii="Times New Roman" w:hAnsi="Times New Roman" w:cs="Times New Roman"/>
          <w:sz w:val="28"/>
          <w:szCs w:val="28"/>
        </w:rPr>
        <w:t xml:space="preserve"> Эти данные необходимы для дальнейшей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5C41" w:rsidRDefault="00813CBB" w:rsidP="00813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примера будем работать с таким графом:</w:t>
      </w:r>
    </w:p>
    <w:p w:rsidR="00813CBB" w:rsidRDefault="00813CBB" w:rsidP="00813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C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6D057" wp14:editId="55A6348D">
            <wp:extent cx="3360420" cy="2426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452" cy="24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B" w:rsidRPr="00813CBB" w:rsidRDefault="00813CBB" w:rsidP="00813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пример неориентированного графа</w:t>
      </w:r>
    </w:p>
    <w:p w:rsidR="00813CBB" w:rsidRDefault="00813CBB" w:rsidP="00813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ввода названия вершин, их количества и количества рёбер последовательно пользователь вводит существующее ребро и его длину.</w:t>
      </w:r>
    </w:p>
    <w:p w:rsidR="00813CBB" w:rsidRDefault="00813CBB" w:rsidP="00813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3CB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62DBC3" wp14:editId="7CAA884F">
            <wp:extent cx="5801535" cy="240063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B" w:rsidRDefault="00813CBB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ввод рёбер графа</w:t>
      </w:r>
      <w:r w:rsidR="00370E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E6D" w:rsidRDefault="00370E6D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4780" cy="1904379"/>
            <wp:effectExtent l="0" t="0" r="7620" b="635"/>
            <wp:docPr id="5" name="Рисунок 5" descr="D:\Users\ИЛЬЯ\Downloads\diagram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ИЛЬЯ\Downloads\diagram (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0" cy="19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6D" w:rsidRDefault="00370E6D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1 – сохранение основы графа</w:t>
      </w:r>
    </w:p>
    <w:p w:rsidR="00370E6D" w:rsidRDefault="00370E6D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7280" cy="2620576"/>
            <wp:effectExtent l="0" t="0" r="7620" b="8890"/>
            <wp:docPr id="6" name="Рисунок 6" descr="D:\Users\ИЛЬЯ\Downloads\diagram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ИЛЬЯ\Downloads\diagram (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05" cy="26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6D" w:rsidRDefault="00370E6D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2 – сохранение рёбер графа.</w:t>
      </w:r>
    </w:p>
    <w:p w:rsidR="00370E6D" w:rsidRDefault="00370E6D" w:rsidP="00370E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всех рёбер программа строит матрицу доступных путей, а после ищет минимальны пути от одной вершины к каждой другой. Так как граф неориентированный матрица будет симметричная и нерефлективная. </w:t>
      </w:r>
    </w:p>
    <w:p w:rsidR="00370E6D" w:rsidRDefault="00370E6D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55889" cy="8793480"/>
            <wp:effectExtent l="0" t="0" r="0" b="7620"/>
            <wp:docPr id="7" name="Рисунок 7" descr="D:\Users\ИЛЬЯ\Downloads\diagram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ИЛЬЯ\Downloads\diagram (2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55" cy="880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6D" w:rsidRDefault="00370E6D" w:rsidP="00370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3 – построение матрицы </w:t>
      </w:r>
      <w:r w:rsidR="005E5853">
        <w:rPr>
          <w:rFonts w:ascii="Times New Roman" w:hAnsi="Times New Roman" w:cs="Times New Roman"/>
          <w:sz w:val="28"/>
          <w:szCs w:val="28"/>
        </w:rPr>
        <w:t>кротчайших путей.</w:t>
      </w:r>
    </w:p>
    <w:p w:rsidR="005E5853" w:rsidRDefault="005E5853" w:rsidP="005E585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946220"/>
      <w:r w:rsidRPr="005E585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 результата</w:t>
      </w:r>
      <w:bookmarkEnd w:id="2"/>
    </w:p>
    <w:p w:rsidR="005E5853" w:rsidRDefault="005E5853" w:rsidP="005E5853">
      <w:pPr>
        <w:jc w:val="center"/>
        <w:rPr>
          <w:lang w:val="en-US"/>
        </w:rPr>
      </w:pPr>
      <w:r w:rsidRPr="005E5853">
        <w:rPr>
          <w:lang w:val="en-US"/>
        </w:rPr>
        <w:drawing>
          <wp:inline distT="0" distB="0" distL="0" distR="0" wp14:anchorId="1B7E5178" wp14:editId="473835F6">
            <wp:extent cx="4648200" cy="4612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547" cy="46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53" w:rsidRDefault="005E5853" w:rsidP="005E5853">
      <w:pPr>
        <w:jc w:val="center"/>
        <w:rPr>
          <w:rFonts w:ascii="Times New Roman" w:hAnsi="Times New Roman" w:cs="Times New Roman"/>
          <w:sz w:val="28"/>
        </w:rPr>
      </w:pPr>
      <w:r w:rsidRPr="005E5853">
        <w:rPr>
          <w:rFonts w:ascii="Times New Roman" w:hAnsi="Times New Roman" w:cs="Times New Roman"/>
          <w:sz w:val="28"/>
        </w:rPr>
        <w:t xml:space="preserve">Рис. 3 </w:t>
      </w:r>
      <w:r>
        <w:rPr>
          <w:rFonts w:ascii="Times New Roman" w:hAnsi="Times New Roman" w:cs="Times New Roman"/>
          <w:sz w:val="28"/>
        </w:rPr>
        <w:t>–</w:t>
      </w:r>
      <w:r w:rsidRPr="005E5853">
        <w:rPr>
          <w:rFonts w:ascii="Times New Roman" w:hAnsi="Times New Roman" w:cs="Times New Roman"/>
          <w:sz w:val="28"/>
        </w:rPr>
        <w:t xml:space="preserve"> результат</w:t>
      </w:r>
    </w:p>
    <w:p w:rsidR="005E5853" w:rsidRDefault="005E5853" w:rsidP="005E5853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" w:name="_Toc103946221"/>
      <w:r w:rsidRPr="005E585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"/>
    </w:p>
    <w:p w:rsidR="005E5853" w:rsidRPr="008D7041" w:rsidRDefault="005E5853" w:rsidP="005E585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5E5853">
        <w:rPr>
          <w:rFonts w:ascii="Times New Roman" w:hAnsi="Times New Roman" w:cs="Times New Roman"/>
          <w:sz w:val="28"/>
          <w:szCs w:val="28"/>
        </w:rPr>
        <w:t>Я написал программу</w:t>
      </w:r>
      <w:r>
        <w:rPr>
          <w:rFonts w:ascii="Times New Roman" w:hAnsi="Times New Roman" w:cs="Times New Roman"/>
          <w:sz w:val="28"/>
          <w:szCs w:val="28"/>
        </w:rPr>
        <w:t xml:space="preserve">, работающую с неориентированным графом и определяющую кротчайшие пути в этом графе. Так же была изучена теория о связанная с графами. </w:t>
      </w:r>
      <w:r w:rsidR="008D7041">
        <w:rPr>
          <w:rFonts w:ascii="Times New Roman" w:hAnsi="Times New Roman" w:cs="Times New Roman"/>
          <w:sz w:val="28"/>
          <w:szCs w:val="28"/>
        </w:rPr>
        <w:t xml:space="preserve">Так же были изучены возможности </w:t>
      </w:r>
      <w:r w:rsidR="008D704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D7041">
        <w:rPr>
          <w:rFonts w:ascii="Times New Roman" w:hAnsi="Times New Roman" w:cs="Times New Roman"/>
          <w:sz w:val="28"/>
          <w:szCs w:val="28"/>
        </w:rPr>
        <w:t>.</w:t>
      </w:r>
    </w:p>
    <w:p w:rsidR="005E5853" w:rsidRDefault="005E5853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3946222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Код:</w:t>
      </w:r>
      <w:bookmarkEnd w:id="4"/>
    </w:p>
    <w:p w:rsidR="005E5853" w:rsidRDefault="005E5853" w:rsidP="005E5853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proofErr w:type="spellStart"/>
      <w:r w:rsidRPr="005E5853">
        <w:rPr>
          <w:rFonts w:ascii="Times New Roman" w:hAnsi="Times New Roman" w:cs="Times New Roman"/>
          <w:b/>
          <w:sz w:val="28"/>
          <w:szCs w:val="28"/>
        </w:rPr>
        <w:t>saveVetices.php</w:t>
      </w:r>
      <w:proofErr w:type="spellEnd"/>
    </w:p>
    <w:p w:rsidR="005E5853" w:rsidRPr="005E5853" w:rsidRDefault="005E5853" w:rsidP="005E5853">
      <w:pPr>
        <w:spacing w:after="0" w:line="240" w:lineRule="atLeast"/>
      </w:pPr>
      <w:proofErr w:type="gramStart"/>
      <w:r w:rsidRPr="005E5853">
        <w:t>&lt;?</w:t>
      </w:r>
      <w:proofErr w:type="spellStart"/>
      <w:r w:rsidRPr="005E5853">
        <w:t>php</w:t>
      </w:r>
      <w:proofErr w:type="spellEnd"/>
      <w:proofErr w:type="gramEnd"/>
      <w:r w:rsidRPr="005E5853">
        <w:t xml:space="preserve"> </w:t>
      </w:r>
    </w:p>
    <w:p w:rsidR="005E5853" w:rsidRPr="005E5853" w:rsidRDefault="005E5853" w:rsidP="005E5853">
      <w:pPr>
        <w:spacing w:after="0" w:line="240" w:lineRule="atLeast"/>
      </w:pPr>
      <w:r w:rsidRPr="005E5853">
        <w:t xml:space="preserve">    </w:t>
      </w:r>
      <w:proofErr w:type="spellStart"/>
      <w:r w:rsidRPr="005E5853">
        <w:t>session_</w:t>
      </w:r>
      <w:proofErr w:type="gramStart"/>
      <w:r w:rsidRPr="005E5853">
        <w:t>start</w:t>
      </w:r>
      <w:proofErr w:type="spellEnd"/>
      <w:r w:rsidRPr="005E5853">
        <w:t>(</w:t>
      </w:r>
      <w:proofErr w:type="gramEnd"/>
      <w:r w:rsidRPr="005E5853">
        <w:t>);</w:t>
      </w:r>
    </w:p>
    <w:p w:rsidR="005E5853" w:rsidRPr="005E5853" w:rsidRDefault="005E5853" w:rsidP="005E5853">
      <w:pPr>
        <w:spacing w:after="0" w:line="240" w:lineRule="atLeast"/>
      </w:pPr>
      <w:r w:rsidRPr="005E5853">
        <w:t>    $_SESSION['</w:t>
      </w:r>
      <w:proofErr w:type="spellStart"/>
      <w:r w:rsidRPr="005E5853">
        <w:t>namesOfVertices</w:t>
      </w:r>
      <w:proofErr w:type="spellEnd"/>
      <w:r w:rsidRPr="005E5853">
        <w:t xml:space="preserve">'] = </w:t>
      </w:r>
      <w:proofErr w:type="spellStart"/>
      <w:proofErr w:type="gramStart"/>
      <w:r w:rsidRPr="005E5853">
        <w:t>explode</w:t>
      </w:r>
      <w:proofErr w:type="spellEnd"/>
      <w:r w:rsidRPr="005E5853">
        <w:t>(</w:t>
      </w:r>
      <w:proofErr w:type="gramEnd"/>
      <w:r w:rsidRPr="005E5853">
        <w:t>" ", $_POST['</w:t>
      </w:r>
      <w:proofErr w:type="spellStart"/>
      <w:r w:rsidRPr="005E5853">
        <w:t>namesOfVertices</w:t>
      </w:r>
      <w:proofErr w:type="spellEnd"/>
      <w:r w:rsidRPr="005E5853">
        <w:t>']);</w:t>
      </w:r>
    </w:p>
    <w:p w:rsidR="005E5853" w:rsidRPr="005E5853" w:rsidRDefault="005E5853" w:rsidP="005E5853">
      <w:pPr>
        <w:spacing w:after="0" w:line="240" w:lineRule="atLeast"/>
      </w:pPr>
      <w:r w:rsidRPr="005E5853">
        <w:t>    $_SESSION['</w:t>
      </w:r>
      <w:proofErr w:type="spellStart"/>
      <w:r w:rsidRPr="005E5853">
        <w:t>numberOfVertices</w:t>
      </w:r>
      <w:proofErr w:type="spellEnd"/>
      <w:r w:rsidRPr="005E5853">
        <w:t>'] = $_POST['</w:t>
      </w:r>
      <w:proofErr w:type="spellStart"/>
      <w:r w:rsidRPr="005E5853">
        <w:t>numberOfVertices</w:t>
      </w:r>
      <w:proofErr w:type="spellEnd"/>
      <w:r w:rsidRPr="005E5853">
        <w:t>'];</w:t>
      </w:r>
    </w:p>
    <w:p w:rsidR="005E5853" w:rsidRPr="005E5853" w:rsidRDefault="005E5853" w:rsidP="005E5853">
      <w:pPr>
        <w:spacing w:after="0" w:line="240" w:lineRule="atLeast"/>
      </w:pPr>
      <w:r w:rsidRPr="005E5853">
        <w:t>    $_SESSION['</w:t>
      </w:r>
      <w:proofErr w:type="spellStart"/>
      <w:r w:rsidRPr="005E5853">
        <w:t>numberOfWays</w:t>
      </w:r>
      <w:proofErr w:type="spellEnd"/>
      <w:r w:rsidRPr="005E5853">
        <w:t>'] = $_POST['</w:t>
      </w:r>
      <w:proofErr w:type="spellStart"/>
      <w:r w:rsidRPr="005E5853">
        <w:t>numberOfWays</w:t>
      </w:r>
      <w:proofErr w:type="spellEnd"/>
      <w:r w:rsidRPr="005E5853">
        <w:t>'];</w:t>
      </w:r>
    </w:p>
    <w:p w:rsidR="005E5853" w:rsidRPr="005E5853" w:rsidRDefault="005E5853" w:rsidP="005E5853">
      <w:pPr>
        <w:spacing w:after="0" w:line="240" w:lineRule="atLeast"/>
      </w:pPr>
      <w:r w:rsidRPr="005E5853">
        <w:t>    $_SESSION['i'] = 0;</w:t>
      </w:r>
    </w:p>
    <w:p w:rsidR="005E5853" w:rsidRDefault="005E5853" w:rsidP="005E5853">
      <w:pPr>
        <w:spacing w:after="0" w:line="240" w:lineRule="atLeast"/>
      </w:pPr>
      <w:r w:rsidRPr="005E5853">
        <w:t xml:space="preserve">    </w:t>
      </w:r>
      <w:proofErr w:type="spellStart"/>
      <w:r w:rsidRPr="005E5853">
        <w:t>header</w:t>
      </w:r>
      <w:proofErr w:type="spellEnd"/>
      <w:r w:rsidRPr="005E5853">
        <w:t>('</w:t>
      </w:r>
      <w:proofErr w:type="spellStart"/>
      <w:proofErr w:type="gramStart"/>
      <w:r w:rsidRPr="005E5853">
        <w:t>location</w:t>
      </w:r>
      <w:proofErr w:type="spellEnd"/>
      <w:r w:rsidRPr="005E5853">
        <w:t>: ..</w:t>
      </w:r>
      <w:proofErr w:type="gramEnd"/>
      <w:r w:rsidRPr="005E5853">
        <w:t>/</w:t>
      </w:r>
      <w:proofErr w:type="spellStart"/>
      <w:r w:rsidRPr="005E5853">
        <w:t>pages</w:t>
      </w:r>
      <w:proofErr w:type="spellEnd"/>
      <w:r w:rsidRPr="005E5853">
        <w:t>/4labrabDM(2).</w:t>
      </w:r>
      <w:proofErr w:type="spellStart"/>
      <w:r w:rsidRPr="005E5853">
        <w:t>php</w:t>
      </w:r>
      <w:proofErr w:type="spellEnd"/>
      <w:r w:rsidRPr="005E5853">
        <w:t>');</w:t>
      </w:r>
    </w:p>
    <w:p w:rsidR="005E5853" w:rsidRDefault="005E5853" w:rsidP="005E5853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>
        <w:tab/>
      </w:r>
      <w:proofErr w:type="spellStart"/>
      <w:r w:rsidRPr="005E5853">
        <w:rPr>
          <w:rFonts w:ascii="Times New Roman" w:hAnsi="Times New Roman" w:cs="Times New Roman"/>
          <w:b/>
          <w:sz w:val="28"/>
          <w:szCs w:val="28"/>
        </w:rPr>
        <w:t>saveWays.php</w:t>
      </w:r>
      <w:proofErr w:type="spellEnd"/>
    </w:p>
    <w:p w:rsidR="005E5853" w:rsidRPr="005E5853" w:rsidRDefault="005E5853" w:rsidP="005E5853">
      <w:pPr>
        <w:spacing w:after="0" w:line="240" w:lineRule="atLeast"/>
      </w:pPr>
      <w:proofErr w:type="gramStart"/>
      <w:r w:rsidRPr="005E5853">
        <w:t>&lt;?</w:t>
      </w:r>
      <w:proofErr w:type="spellStart"/>
      <w:r w:rsidRPr="005E5853">
        <w:t>php</w:t>
      </w:r>
      <w:proofErr w:type="spellEnd"/>
      <w:proofErr w:type="gramEnd"/>
    </w:p>
    <w:p w:rsidR="005E5853" w:rsidRPr="005E5853" w:rsidRDefault="005E5853" w:rsidP="005E5853">
      <w:pPr>
        <w:spacing w:after="0" w:line="240" w:lineRule="atLeast"/>
      </w:pPr>
      <w:r w:rsidRPr="005E5853">
        <w:t xml:space="preserve">    </w:t>
      </w:r>
      <w:proofErr w:type="spellStart"/>
      <w:r w:rsidRPr="005E5853">
        <w:t>session_</w:t>
      </w:r>
      <w:proofErr w:type="gramStart"/>
      <w:r w:rsidRPr="005E5853">
        <w:t>start</w:t>
      </w:r>
      <w:proofErr w:type="spellEnd"/>
      <w:r w:rsidRPr="005E5853">
        <w:t>(</w:t>
      </w:r>
      <w:proofErr w:type="gramEnd"/>
      <w:r w:rsidRPr="005E5853">
        <w:t>);</w:t>
      </w:r>
    </w:p>
    <w:p w:rsidR="005E5853" w:rsidRPr="005E5853" w:rsidRDefault="005E5853" w:rsidP="005E5853">
      <w:pPr>
        <w:spacing w:after="0" w:line="240" w:lineRule="atLeast"/>
      </w:pPr>
      <w:r w:rsidRPr="005E5853">
        <w:t xml:space="preserve">    </w:t>
      </w:r>
    </w:p>
    <w:p w:rsidR="005E5853" w:rsidRPr="005E5853" w:rsidRDefault="005E5853" w:rsidP="005E5853">
      <w:pPr>
        <w:spacing w:after="0" w:line="240" w:lineRule="atLeast"/>
      </w:pPr>
      <w:r w:rsidRPr="005E5853">
        <w:t>    $_SESSION['</w:t>
      </w:r>
      <w:proofErr w:type="spellStart"/>
      <w:r w:rsidRPr="005E5853">
        <w:t>edges</w:t>
      </w:r>
      <w:proofErr w:type="spellEnd"/>
      <w:r w:rsidRPr="005E5853">
        <w:t>'][$_SESSION['i']] = $_POST['</w:t>
      </w:r>
      <w:proofErr w:type="spellStart"/>
      <w:r w:rsidRPr="005E5853">
        <w:t>edge</w:t>
      </w:r>
      <w:proofErr w:type="spellEnd"/>
      <w:r w:rsidRPr="005E5853">
        <w:t>'];</w:t>
      </w:r>
    </w:p>
    <w:p w:rsidR="005E5853" w:rsidRPr="005E5853" w:rsidRDefault="005E5853" w:rsidP="005E5853">
      <w:pPr>
        <w:spacing w:after="0" w:line="240" w:lineRule="atLeast"/>
      </w:pPr>
      <w:r w:rsidRPr="005E5853">
        <w:t>    $_SESSION['vertexes1'][$_SESSION['i']] = $_POST['vertex1'];</w:t>
      </w:r>
    </w:p>
    <w:p w:rsidR="005E5853" w:rsidRPr="005E5853" w:rsidRDefault="005E5853" w:rsidP="005E5853">
      <w:pPr>
        <w:spacing w:after="0" w:line="240" w:lineRule="atLeast"/>
      </w:pPr>
      <w:r w:rsidRPr="005E5853">
        <w:t>    $_SESSION['vertexes2'][$_SESSION['i']] = $_POST['vertex2'];</w:t>
      </w:r>
    </w:p>
    <w:p w:rsidR="005E5853" w:rsidRPr="005E5853" w:rsidRDefault="005E5853" w:rsidP="005E5853">
      <w:pPr>
        <w:spacing w:after="0" w:line="240" w:lineRule="atLeast"/>
      </w:pPr>
      <w:r w:rsidRPr="005E5853">
        <w:t>    $_SESSION['i']++;</w:t>
      </w:r>
    </w:p>
    <w:p w:rsidR="005E5853" w:rsidRPr="005E5853" w:rsidRDefault="005E5853" w:rsidP="005E5853">
      <w:pPr>
        <w:spacing w:after="0" w:line="240" w:lineRule="atLeast"/>
      </w:pPr>
      <w:r w:rsidRPr="005E5853">
        <w:t xml:space="preserve">    </w:t>
      </w:r>
      <w:proofErr w:type="spellStart"/>
      <w:r w:rsidRPr="005E5853">
        <w:t>if</w:t>
      </w:r>
      <w:proofErr w:type="spellEnd"/>
      <w:r w:rsidRPr="005E5853">
        <w:t xml:space="preserve"> ($_SESSION['i'] == $_SESSION['</w:t>
      </w:r>
      <w:proofErr w:type="spellStart"/>
      <w:r w:rsidRPr="005E5853">
        <w:t>numberOfWays</w:t>
      </w:r>
      <w:proofErr w:type="spellEnd"/>
      <w:r w:rsidRPr="005E5853">
        <w:t>']) {</w:t>
      </w:r>
    </w:p>
    <w:p w:rsidR="005E5853" w:rsidRPr="005E5853" w:rsidRDefault="005E5853" w:rsidP="005E5853">
      <w:pPr>
        <w:spacing w:after="0" w:line="240" w:lineRule="atLeast"/>
      </w:pPr>
      <w:r w:rsidRPr="005E5853">
        <w:t xml:space="preserve">        </w:t>
      </w:r>
      <w:proofErr w:type="spellStart"/>
      <w:proofErr w:type="gramStart"/>
      <w:r w:rsidRPr="005E5853">
        <w:t>header</w:t>
      </w:r>
      <w:proofErr w:type="spellEnd"/>
      <w:r w:rsidRPr="005E5853">
        <w:t>(</w:t>
      </w:r>
      <w:proofErr w:type="gramEnd"/>
      <w:r w:rsidRPr="005E5853">
        <w:t>'</w:t>
      </w:r>
      <w:proofErr w:type="spellStart"/>
      <w:r w:rsidRPr="005E5853">
        <w:t>location</w:t>
      </w:r>
      <w:proofErr w:type="spellEnd"/>
      <w:r w:rsidRPr="005E5853">
        <w:t>: ../</w:t>
      </w:r>
      <w:proofErr w:type="spellStart"/>
      <w:r w:rsidRPr="005E5853">
        <w:t>scripts</w:t>
      </w:r>
      <w:proofErr w:type="spellEnd"/>
      <w:r w:rsidRPr="005E5853">
        <w:t>/</w:t>
      </w:r>
      <w:proofErr w:type="spellStart"/>
      <w:r w:rsidRPr="005E5853">
        <w:t>shortcuts.php</w:t>
      </w:r>
      <w:proofErr w:type="spellEnd"/>
      <w:r w:rsidRPr="005E5853">
        <w:t>');</w:t>
      </w:r>
    </w:p>
    <w:p w:rsidR="005E5853" w:rsidRPr="005E5853" w:rsidRDefault="005E5853" w:rsidP="005E5853">
      <w:pPr>
        <w:spacing w:after="0" w:line="240" w:lineRule="atLeast"/>
      </w:pPr>
      <w:r w:rsidRPr="005E5853">
        <w:t xml:space="preserve">    } </w:t>
      </w:r>
      <w:proofErr w:type="spellStart"/>
      <w:r w:rsidRPr="005E5853">
        <w:t>else</w:t>
      </w:r>
      <w:proofErr w:type="spellEnd"/>
      <w:r w:rsidRPr="005E5853">
        <w:t xml:space="preserve"> {</w:t>
      </w:r>
    </w:p>
    <w:p w:rsidR="005E5853" w:rsidRPr="005E5853" w:rsidRDefault="005E5853" w:rsidP="005E5853">
      <w:pPr>
        <w:spacing w:after="0" w:line="240" w:lineRule="atLeast"/>
      </w:pPr>
      <w:r w:rsidRPr="005E5853">
        <w:t xml:space="preserve">        </w:t>
      </w:r>
      <w:proofErr w:type="spellStart"/>
      <w:r w:rsidRPr="005E5853">
        <w:t>header</w:t>
      </w:r>
      <w:proofErr w:type="spellEnd"/>
      <w:r w:rsidRPr="005E5853">
        <w:t>('</w:t>
      </w:r>
      <w:proofErr w:type="spellStart"/>
      <w:proofErr w:type="gramStart"/>
      <w:r w:rsidRPr="005E5853">
        <w:t>location</w:t>
      </w:r>
      <w:proofErr w:type="spellEnd"/>
      <w:r w:rsidRPr="005E5853">
        <w:t>: ..</w:t>
      </w:r>
      <w:proofErr w:type="gramEnd"/>
      <w:r w:rsidRPr="005E5853">
        <w:t>/</w:t>
      </w:r>
      <w:proofErr w:type="spellStart"/>
      <w:r w:rsidRPr="005E5853">
        <w:t>pages</w:t>
      </w:r>
      <w:proofErr w:type="spellEnd"/>
      <w:r w:rsidRPr="005E5853">
        <w:t>/4labrabDM(2).</w:t>
      </w:r>
      <w:proofErr w:type="spellStart"/>
      <w:r w:rsidRPr="005E5853">
        <w:t>php</w:t>
      </w:r>
      <w:proofErr w:type="spellEnd"/>
      <w:r w:rsidRPr="005E5853">
        <w:t>');</w:t>
      </w:r>
    </w:p>
    <w:p w:rsidR="005E5853" w:rsidRPr="005E5853" w:rsidRDefault="005E5853" w:rsidP="005E5853">
      <w:pPr>
        <w:spacing w:after="0" w:line="240" w:lineRule="atLeast"/>
      </w:pPr>
      <w:r w:rsidRPr="005E5853">
        <w:t>    }</w:t>
      </w:r>
    </w:p>
    <w:p w:rsidR="005E5853" w:rsidRDefault="005E5853" w:rsidP="005E5853">
      <w:pPr>
        <w:spacing w:after="0" w:line="240" w:lineRule="atLeast"/>
      </w:pPr>
      <w:r w:rsidRPr="005E5853">
        <w:t>?&gt;</w:t>
      </w:r>
    </w:p>
    <w:p w:rsidR="008A2324" w:rsidRDefault="008A2324" w:rsidP="005E5853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8A232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A2324">
        <w:rPr>
          <w:rFonts w:ascii="Times New Roman" w:hAnsi="Times New Roman" w:cs="Times New Roman"/>
          <w:b/>
          <w:sz w:val="28"/>
          <w:szCs w:val="28"/>
        </w:rPr>
        <w:t>shortcuts.php</w:t>
      </w:r>
      <w:proofErr w:type="spellEnd"/>
    </w:p>
    <w:p w:rsidR="008A2324" w:rsidRPr="008A2324" w:rsidRDefault="008A2324" w:rsidP="008A2324">
      <w:pPr>
        <w:spacing w:after="0" w:line="240" w:lineRule="atLeast"/>
      </w:pPr>
      <w:proofErr w:type="gramStart"/>
      <w:r w:rsidRPr="008A2324">
        <w:t>&lt;?</w:t>
      </w:r>
      <w:proofErr w:type="spellStart"/>
      <w:r w:rsidRPr="008A2324">
        <w:t>php</w:t>
      </w:r>
      <w:proofErr w:type="spellEnd"/>
      <w:proofErr w:type="gramEnd"/>
      <w:r w:rsidRPr="008A2324">
        <w:t xml:space="preserve"> </w:t>
      </w:r>
    </w:p>
    <w:p w:rsidR="008A2324" w:rsidRPr="008A2324" w:rsidRDefault="008A2324" w:rsidP="008A2324">
      <w:pPr>
        <w:spacing w:after="0" w:line="240" w:lineRule="atLeast"/>
      </w:pPr>
      <w:proofErr w:type="spellStart"/>
      <w:r w:rsidRPr="008A2324">
        <w:t>session_</w:t>
      </w:r>
      <w:proofErr w:type="gramStart"/>
      <w:r w:rsidRPr="008A2324">
        <w:t>start</w:t>
      </w:r>
      <w:proofErr w:type="spellEnd"/>
      <w:r w:rsidRPr="008A2324">
        <w:t>(</w:t>
      </w:r>
      <w:proofErr w:type="gramEnd"/>
      <w:r w:rsidRPr="008A2324">
        <w:t>);</w:t>
      </w:r>
    </w:p>
    <w:p w:rsidR="008A2324" w:rsidRPr="008A2324" w:rsidRDefault="008A2324" w:rsidP="008A2324">
      <w:pPr>
        <w:spacing w:after="0" w:line="240" w:lineRule="atLeast"/>
      </w:pPr>
    </w:p>
    <w:p w:rsidR="008A2324" w:rsidRPr="008A2324" w:rsidRDefault="008A2324" w:rsidP="008A2324">
      <w:pPr>
        <w:spacing w:after="0" w:line="240" w:lineRule="atLeast"/>
      </w:pPr>
      <w:r w:rsidRPr="008A2324">
        <w:t>$</w:t>
      </w:r>
      <w:proofErr w:type="spellStart"/>
      <w:r w:rsidRPr="008A2324">
        <w:t>inf</w:t>
      </w:r>
      <w:proofErr w:type="spellEnd"/>
      <w:r w:rsidRPr="008A2324">
        <w:t xml:space="preserve"> = 9999;</w:t>
      </w:r>
    </w:p>
    <w:p w:rsidR="008A2324" w:rsidRPr="008A2324" w:rsidRDefault="008A2324" w:rsidP="008A2324">
      <w:pPr>
        <w:spacing w:after="0" w:line="240" w:lineRule="atLeast"/>
      </w:pPr>
      <w:proofErr w:type="spellStart"/>
      <w:r w:rsidRPr="008A2324">
        <w:t>for</w:t>
      </w:r>
      <w:proofErr w:type="spellEnd"/>
      <w:r w:rsidRPr="008A2324">
        <w:t xml:space="preserve"> ($i = 0; $i </w:t>
      </w:r>
      <w:proofErr w:type="gramStart"/>
      <w:r w:rsidRPr="008A2324">
        <w:t>&lt; $</w:t>
      </w:r>
      <w:proofErr w:type="gramEnd"/>
      <w:r w:rsidRPr="008A2324">
        <w:t>_SESSION['</w:t>
      </w:r>
      <w:proofErr w:type="spellStart"/>
      <w:r w:rsidRPr="008A2324">
        <w:t>numberOfVertices</w:t>
      </w:r>
      <w:proofErr w:type="spellEnd"/>
      <w:r w:rsidRPr="008A2324">
        <w:t>'] + 1; $i++) {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</w:t>
      </w:r>
      <w:proofErr w:type="spellStart"/>
      <w:r w:rsidRPr="008A2324">
        <w:t>for</w:t>
      </w:r>
      <w:proofErr w:type="spellEnd"/>
      <w:r w:rsidRPr="008A2324">
        <w:t xml:space="preserve"> ($j = 0; $j </w:t>
      </w:r>
      <w:proofErr w:type="gramStart"/>
      <w:r w:rsidRPr="008A2324">
        <w:t>&lt; $</w:t>
      </w:r>
      <w:proofErr w:type="gramEnd"/>
      <w:r w:rsidRPr="008A2324">
        <w:t>_SESSION['</w:t>
      </w:r>
      <w:proofErr w:type="spellStart"/>
      <w:r w:rsidRPr="008A2324">
        <w:t>numberOfVertices</w:t>
      </w:r>
      <w:proofErr w:type="spellEnd"/>
      <w:r w:rsidRPr="008A2324">
        <w:t>'] + 1; $j++) {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    </w:t>
      </w:r>
      <w:proofErr w:type="spellStart"/>
      <w:r w:rsidRPr="008A2324">
        <w:t>if</w:t>
      </w:r>
      <w:proofErr w:type="spellEnd"/>
      <w:r w:rsidRPr="008A2324">
        <w:t xml:space="preserve"> ($i == $j) {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$_SESSION['</w:t>
      </w:r>
      <w:proofErr w:type="spellStart"/>
      <w:r w:rsidRPr="008A2324">
        <w:t>matrix</w:t>
      </w:r>
      <w:proofErr w:type="spellEnd"/>
      <w:r w:rsidRPr="008A2324">
        <w:t>'][$i][$j] = 0;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    } </w:t>
      </w:r>
      <w:proofErr w:type="spellStart"/>
      <w:r w:rsidRPr="008A2324">
        <w:t>else</w:t>
      </w:r>
      <w:proofErr w:type="spellEnd"/>
      <w:r w:rsidRPr="008A2324">
        <w:t xml:space="preserve"> {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        </w:t>
      </w:r>
      <w:proofErr w:type="spellStart"/>
      <w:r w:rsidRPr="008A2324">
        <w:t>if</w:t>
      </w:r>
      <w:proofErr w:type="spellEnd"/>
      <w:r w:rsidRPr="008A2324">
        <w:t xml:space="preserve"> ($i == 0 &amp;&amp; $</w:t>
      </w:r>
      <w:proofErr w:type="gramStart"/>
      <w:r w:rsidRPr="008A2324">
        <w:t>j &gt;</w:t>
      </w:r>
      <w:proofErr w:type="gramEnd"/>
      <w:r w:rsidRPr="008A2324">
        <w:t xml:space="preserve"> 0) {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    $_SESSION['</w:t>
      </w:r>
      <w:proofErr w:type="spellStart"/>
      <w:r w:rsidRPr="008A2324">
        <w:t>matrix</w:t>
      </w:r>
      <w:proofErr w:type="spellEnd"/>
      <w:r w:rsidRPr="008A2324">
        <w:t>'][$i][$j] = $_SESSION['</w:t>
      </w:r>
      <w:proofErr w:type="spellStart"/>
      <w:r w:rsidRPr="008A2324">
        <w:t>namesOfVertices</w:t>
      </w:r>
      <w:proofErr w:type="spellEnd"/>
      <w:r w:rsidRPr="008A2324">
        <w:t>'][$j-1];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}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        </w:t>
      </w:r>
      <w:proofErr w:type="spellStart"/>
      <w:r w:rsidRPr="008A2324">
        <w:t>if</w:t>
      </w:r>
      <w:proofErr w:type="spellEnd"/>
      <w:r w:rsidRPr="008A2324">
        <w:t xml:space="preserve"> ($j == 0 &amp;&amp; $</w:t>
      </w:r>
      <w:proofErr w:type="gramStart"/>
      <w:r w:rsidRPr="008A2324">
        <w:t>i &gt;</w:t>
      </w:r>
      <w:proofErr w:type="gramEnd"/>
      <w:r w:rsidRPr="008A2324">
        <w:t xml:space="preserve"> 0) {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    $_SESSION['</w:t>
      </w:r>
      <w:proofErr w:type="spellStart"/>
      <w:r w:rsidRPr="008A2324">
        <w:t>matrix</w:t>
      </w:r>
      <w:proofErr w:type="spellEnd"/>
      <w:r w:rsidRPr="008A2324">
        <w:t>'][$i][$j] = $_SESSION['</w:t>
      </w:r>
      <w:proofErr w:type="spellStart"/>
      <w:r w:rsidRPr="008A2324">
        <w:t>namesOfVertices</w:t>
      </w:r>
      <w:proofErr w:type="spellEnd"/>
      <w:r w:rsidRPr="008A2324">
        <w:t>'][$i-1];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}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        </w:t>
      </w:r>
      <w:proofErr w:type="spellStart"/>
      <w:r w:rsidRPr="008A2324">
        <w:t>if</w:t>
      </w:r>
      <w:proofErr w:type="spellEnd"/>
      <w:r w:rsidRPr="008A2324">
        <w:t xml:space="preserve"> ($</w:t>
      </w:r>
      <w:proofErr w:type="gramStart"/>
      <w:r w:rsidRPr="008A2324">
        <w:t>i &gt;</w:t>
      </w:r>
      <w:proofErr w:type="gramEnd"/>
      <w:r w:rsidRPr="008A2324">
        <w:t xml:space="preserve"> 0 &amp;&amp; $j &gt; 0) {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    $_SESSION['</w:t>
      </w:r>
      <w:proofErr w:type="spellStart"/>
      <w:r w:rsidRPr="008A2324">
        <w:t>matrix</w:t>
      </w:r>
      <w:proofErr w:type="spellEnd"/>
      <w:r w:rsidRPr="008A2324">
        <w:t>'][$i][$j] = $</w:t>
      </w:r>
      <w:proofErr w:type="spellStart"/>
      <w:r w:rsidRPr="008A2324">
        <w:t>inf</w:t>
      </w:r>
      <w:proofErr w:type="spellEnd"/>
      <w:r w:rsidRPr="008A2324">
        <w:t>;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}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}</w:t>
      </w:r>
    </w:p>
    <w:p w:rsidR="008A2324" w:rsidRPr="008A2324" w:rsidRDefault="008A2324" w:rsidP="008A2324">
      <w:pPr>
        <w:spacing w:after="0" w:line="240" w:lineRule="atLeast"/>
      </w:pPr>
      <w:r w:rsidRPr="008A2324">
        <w:t>    }</w:t>
      </w:r>
    </w:p>
    <w:p w:rsidR="008A2324" w:rsidRPr="008A2324" w:rsidRDefault="008A2324" w:rsidP="008A2324">
      <w:pPr>
        <w:spacing w:after="0" w:line="240" w:lineRule="atLeast"/>
      </w:pPr>
      <w:r w:rsidRPr="008A2324">
        <w:t>}</w:t>
      </w:r>
    </w:p>
    <w:p w:rsidR="008A2324" w:rsidRPr="008A2324" w:rsidRDefault="008A2324" w:rsidP="008A2324">
      <w:pPr>
        <w:spacing w:after="0" w:line="240" w:lineRule="atLeast"/>
      </w:pPr>
    </w:p>
    <w:p w:rsidR="008A2324" w:rsidRPr="008A2324" w:rsidRDefault="008A2324" w:rsidP="008A2324">
      <w:pPr>
        <w:spacing w:after="0" w:line="240" w:lineRule="atLeast"/>
      </w:pPr>
      <w:proofErr w:type="spellStart"/>
      <w:r w:rsidRPr="008A2324">
        <w:t>for</w:t>
      </w:r>
      <w:proofErr w:type="spellEnd"/>
      <w:r w:rsidRPr="008A2324">
        <w:t xml:space="preserve"> ($i = 0; $i </w:t>
      </w:r>
      <w:proofErr w:type="gramStart"/>
      <w:r w:rsidRPr="008A2324">
        <w:t xml:space="preserve">&lt; </w:t>
      </w:r>
      <w:proofErr w:type="spellStart"/>
      <w:r w:rsidRPr="008A2324">
        <w:t>count</w:t>
      </w:r>
      <w:proofErr w:type="spellEnd"/>
      <w:proofErr w:type="gramEnd"/>
      <w:r w:rsidRPr="008A2324">
        <w:t>($_SESSION['vertexes1']); $i++) {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$index1 = </w:t>
      </w:r>
      <w:proofErr w:type="spellStart"/>
      <w:r w:rsidRPr="008A2324">
        <w:t>array_search</w:t>
      </w:r>
      <w:proofErr w:type="spellEnd"/>
      <w:r w:rsidRPr="008A2324">
        <w:t>($_SESSION['vertexes1'][$i], $_SESSION['</w:t>
      </w:r>
      <w:proofErr w:type="spellStart"/>
      <w:r w:rsidRPr="008A2324">
        <w:t>namesOfVertices</w:t>
      </w:r>
      <w:proofErr w:type="spellEnd"/>
      <w:r w:rsidRPr="008A2324">
        <w:t>']);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$index2 = </w:t>
      </w:r>
      <w:proofErr w:type="spellStart"/>
      <w:r w:rsidRPr="008A2324">
        <w:t>array_search</w:t>
      </w:r>
      <w:proofErr w:type="spellEnd"/>
      <w:r w:rsidRPr="008A2324">
        <w:t>($_SESSION['vertexes2'][$i], $_SESSION['</w:t>
      </w:r>
      <w:proofErr w:type="spellStart"/>
      <w:r w:rsidRPr="008A2324">
        <w:t>namesOfVertices</w:t>
      </w:r>
      <w:proofErr w:type="spellEnd"/>
      <w:r w:rsidRPr="008A2324">
        <w:t>']);</w:t>
      </w:r>
    </w:p>
    <w:p w:rsidR="008A2324" w:rsidRPr="008A2324" w:rsidRDefault="008A2324" w:rsidP="008A2324">
      <w:pPr>
        <w:spacing w:after="0" w:line="240" w:lineRule="atLeast"/>
      </w:pPr>
      <w:r w:rsidRPr="008A2324">
        <w:t>    $_SESSION['</w:t>
      </w:r>
      <w:proofErr w:type="spellStart"/>
      <w:r w:rsidRPr="008A2324">
        <w:t>matrix</w:t>
      </w:r>
      <w:proofErr w:type="spellEnd"/>
      <w:r w:rsidRPr="008A2324">
        <w:t>'][$index1+1][$index2+1] = $_SESSION['</w:t>
      </w:r>
      <w:proofErr w:type="spellStart"/>
      <w:r w:rsidRPr="008A2324">
        <w:t>edges</w:t>
      </w:r>
      <w:proofErr w:type="spellEnd"/>
      <w:r w:rsidRPr="008A2324">
        <w:t>'][$i];</w:t>
      </w:r>
    </w:p>
    <w:p w:rsidR="008A2324" w:rsidRPr="008A2324" w:rsidRDefault="008A2324" w:rsidP="008A2324">
      <w:pPr>
        <w:spacing w:after="0" w:line="240" w:lineRule="atLeast"/>
      </w:pPr>
      <w:r w:rsidRPr="008A2324">
        <w:t>    $_SESSION['</w:t>
      </w:r>
      <w:proofErr w:type="spellStart"/>
      <w:r w:rsidRPr="008A2324">
        <w:t>matrix</w:t>
      </w:r>
      <w:proofErr w:type="spellEnd"/>
      <w:r w:rsidRPr="008A2324">
        <w:t>'][$index2+1][$index1+1] = $_SESSION['</w:t>
      </w:r>
      <w:proofErr w:type="spellStart"/>
      <w:r w:rsidRPr="008A2324">
        <w:t>edges</w:t>
      </w:r>
      <w:proofErr w:type="spellEnd"/>
      <w:r w:rsidRPr="008A2324">
        <w:t>'][$i];</w:t>
      </w:r>
    </w:p>
    <w:p w:rsidR="008A2324" w:rsidRPr="008A2324" w:rsidRDefault="008A2324" w:rsidP="008A2324">
      <w:pPr>
        <w:spacing w:after="0" w:line="240" w:lineRule="atLeast"/>
      </w:pPr>
      <w:r w:rsidRPr="008A2324">
        <w:t>}</w:t>
      </w:r>
    </w:p>
    <w:p w:rsidR="008A2324" w:rsidRPr="008A2324" w:rsidRDefault="008A2324" w:rsidP="008A2324">
      <w:pPr>
        <w:spacing w:after="0" w:line="240" w:lineRule="atLeast"/>
      </w:pPr>
    </w:p>
    <w:p w:rsidR="008A2324" w:rsidRPr="008A2324" w:rsidRDefault="008A2324" w:rsidP="008A2324">
      <w:pPr>
        <w:spacing w:after="0" w:line="240" w:lineRule="atLeast"/>
      </w:pPr>
      <w:r w:rsidRPr="008A2324">
        <w:t>$_SESSION['</w:t>
      </w:r>
      <w:proofErr w:type="spellStart"/>
      <w:r w:rsidRPr="008A2324">
        <w:t>newmatrix</w:t>
      </w:r>
      <w:proofErr w:type="spellEnd"/>
      <w:r w:rsidRPr="008A2324">
        <w:t>'] = $_SESSION['</w:t>
      </w:r>
      <w:proofErr w:type="spellStart"/>
      <w:r w:rsidRPr="008A2324">
        <w:t>matrix</w:t>
      </w:r>
      <w:proofErr w:type="spellEnd"/>
      <w:r w:rsidRPr="008A2324">
        <w:t>'];</w:t>
      </w:r>
    </w:p>
    <w:p w:rsidR="008A2324" w:rsidRPr="008A2324" w:rsidRDefault="008A2324" w:rsidP="008A2324">
      <w:pPr>
        <w:spacing w:after="0" w:line="240" w:lineRule="atLeast"/>
      </w:pPr>
      <w:proofErr w:type="spellStart"/>
      <w:r w:rsidRPr="008A2324">
        <w:t>for</w:t>
      </w:r>
      <w:proofErr w:type="spellEnd"/>
      <w:r w:rsidRPr="008A2324">
        <w:t xml:space="preserve"> ($i = 1; $i </w:t>
      </w:r>
      <w:proofErr w:type="gramStart"/>
      <w:r w:rsidRPr="008A2324">
        <w:t>&lt; $</w:t>
      </w:r>
      <w:proofErr w:type="gramEnd"/>
      <w:r w:rsidRPr="008A2324">
        <w:t>_SESSION['</w:t>
      </w:r>
      <w:proofErr w:type="spellStart"/>
      <w:r w:rsidRPr="008A2324">
        <w:t>numberOfVertices</w:t>
      </w:r>
      <w:proofErr w:type="spellEnd"/>
      <w:r w:rsidRPr="008A2324">
        <w:t>'] + 1; $i++) {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</w:t>
      </w:r>
      <w:proofErr w:type="spellStart"/>
      <w:r w:rsidRPr="008A2324">
        <w:t>for</w:t>
      </w:r>
      <w:proofErr w:type="spellEnd"/>
      <w:r w:rsidRPr="008A2324">
        <w:t xml:space="preserve"> ($j = 1; $j </w:t>
      </w:r>
      <w:proofErr w:type="gramStart"/>
      <w:r w:rsidRPr="008A2324">
        <w:t>&lt; $</w:t>
      </w:r>
      <w:proofErr w:type="gramEnd"/>
      <w:r w:rsidRPr="008A2324">
        <w:t>_SESSION['</w:t>
      </w:r>
      <w:proofErr w:type="spellStart"/>
      <w:r w:rsidRPr="008A2324">
        <w:t>numberOfVertices</w:t>
      </w:r>
      <w:proofErr w:type="spellEnd"/>
      <w:r w:rsidRPr="008A2324">
        <w:t>'] + 1; $j++) {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    </w:t>
      </w:r>
      <w:proofErr w:type="spellStart"/>
      <w:r w:rsidRPr="008A2324">
        <w:t>for</w:t>
      </w:r>
      <w:proofErr w:type="spellEnd"/>
      <w:r w:rsidRPr="008A2324">
        <w:t xml:space="preserve"> ($k = 1; $k </w:t>
      </w:r>
      <w:proofErr w:type="gramStart"/>
      <w:r w:rsidRPr="008A2324">
        <w:t>&lt; $</w:t>
      </w:r>
      <w:proofErr w:type="gramEnd"/>
      <w:r w:rsidRPr="008A2324">
        <w:t>_SESSION['</w:t>
      </w:r>
      <w:proofErr w:type="spellStart"/>
      <w:r w:rsidRPr="008A2324">
        <w:t>numberOfVertices</w:t>
      </w:r>
      <w:proofErr w:type="spellEnd"/>
      <w:r w:rsidRPr="008A2324">
        <w:t>'] + 1; $k++) {</w:t>
      </w:r>
    </w:p>
    <w:p w:rsidR="008A2324" w:rsidRPr="008A2324" w:rsidRDefault="008A2324" w:rsidP="008A2324">
      <w:pPr>
        <w:spacing w:after="0" w:line="240" w:lineRule="atLeast"/>
      </w:pPr>
      <w:r w:rsidRPr="008A2324">
        <w:t xml:space="preserve">            </w:t>
      </w:r>
      <w:proofErr w:type="spellStart"/>
      <w:r w:rsidRPr="008A2324">
        <w:t>if</w:t>
      </w:r>
      <w:proofErr w:type="spellEnd"/>
      <w:r w:rsidRPr="008A2324">
        <w:t xml:space="preserve"> ($_SESSION['</w:t>
      </w:r>
      <w:proofErr w:type="spellStart"/>
      <w:r w:rsidRPr="008A2324">
        <w:t>newmatrix</w:t>
      </w:r>
      <w:proofErr w:type="spellEnd"/>
      <w:r w:rsidRPr="008A2324">
        <w:t>'][$i][$j</w:t>
      </w:r>
      <w:proofErr w:type="gramStart"/>
      <w:r w:rsidRPr="008A2324">
        <w:t>] &gt;</w:t>
      </w:r>
      <w:proofErr w:type="gramEnd"/>
      <w:r w:rsidRPr="008A2324">
        <w:t xml:space="preserve"> $_SESSION['</w:t>
      </w:r>
      <w:proofErr w:type="spellStart"/>
      <w:r w:rsidRPr="008A2324">
        <w:t>newmatrix</w:t>
      </w:r>
      <w:proofErr w:type="spellEnd"/>
      <w:r w:rsidRPr="008A2324">
        <w:t>'][$i][$k] + $_SESSION['</w:t>
      </w:r>
      <w:proofErr w:type="spellStart"/>
      <w:r w:rsidRPr="008A2324">
        <w:t>newmatrix</w:t>
      </w:r>
      <w:proofErr w:type="spellEnd"/>
      <w:r w:rsidRPr="008A2324">
        <w:t>'][$k][$j]) {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    $_SESSION['</w:t>
      </w:r>
      <w:proofErr w:type="spellStart"/>
      <w:r w:rsidRPr="008A2324">
        <w:t>newmatrix</w:t>
      </w:r>
      <w:proofErr w:type="spellEnd"/>
      <w:r w:rsidRPr="008A2324">
        <w:t>'][$i][$j] = $_SESSION['</w:t>
      </w:r>
      <w:proofErr w:type="spellStart"/>
      <w:r w:rsidRPr="008A2324">
        <w:t>newmatrix</w:t>
      </w:r>
      <w:proofErr w:type="spellEnd"/>
      <w:r w:rsidRPr="008A2324">
        <w:t>'][$i][$k] + $_SESSION['</w:t>
      </w:r>
      <w:proofErr w:type="spellStart"/>
      <w:r w:rsidRPr="008A2324">
        <w:t>newmatrix</w:t>
      </w:r>
      <w:proofErr w:type="spellEnd"/>
      <w:r w:rsidRPr="008A2324">
        <w:t>'][$k][$j];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    }</w:t>
      </w:r>
    </w:p>
    <w:p w:rsidR="008A2324" w:rsidRPr="008A2324" w:rsidRDefault="008A2324" w:rsidP="008A2324">
      <w:pPr>
        <w:spacing w:after="0" w:line="240" w:lineRule="atLeast"/>
      </w:pPr>
      <w:r w:rsidRPr="008A2324">
        <w:t>        }</w:t>
      </w:r>
    </w:p>
    <w:p w:rsidR="008A2324" w:rsidRPr="008A2324" w:rsidRDefault="008A2324" w:rsidP="008A2324">
      <w:pPr>
        <w:spacing w:after="0" w:line="240" w:lineRule="atLeast"/>
      </w:pPr>
      <w:r w:rsidRPr="008A2324">
        <w:t>    }</w:t>
      </w:r>
    </w:p>
    <w:p w:rsidR="008A2324" w:rsidRPr="008A2324" w:rsidRDefault="008A2324" w:rsidP="008A2324">
      <w:pPr>
        <w:spacing w:after="0" w:line="240" w:lineRule="atLeast"/>
      </w:pPr>
      <w:r w:rsidRPr="008A2324">
        <w:t>}</w:t>
      </w:r>
    </w:p>
    <w:p w:rsidR="008A2324" w:rsidRPr="008A2324" w:rsidRDefault="008A2324" w:rsidP="008A2324">
      <w:pPr>
        <w:spacing w:after="0" w:line="240" w:lineRule="atLeast"/>
      </w:pPr>
    </w:p>
    <w:p w:rsidR="008A2324" w:rsidRPr="008A2324" w:rsidRDefault="008A2324" w:rsidP="008A2324">
      <w:pPr>
        <w:spacing w:after="0" w:line="240" w:lineRule="atLeast"/>
      </w:pPr>
      <w:proofErr w:type="spellStart"/>
      <w:r w:rsidRPr="008A2324">
        <w:t>header</w:t>
      </w:r>
      <w:proofErr w:type="spellEnd"/>
      <w:r w:rsidRPr="008A2324">
        <w:t>('</w:t>
      </w:r>
      <w:proofErr w:type="spellStart"/>
      <w:proofErr w:type="gramStart"/>
      <w:r w:rsidRPr="008A2324">
        <w:t>location</w:t>
      </w:r>
      <w:proofErr w:type="spellEnd"/>
      <w:r w:rsidRPr="008A2324">
        <w:t>: ..</w:t>
      </w:r>
      <w:proofErr w:type="gramEnd"/>
      <w:r w:rsidRPr="008A2324">
        <w:t>/</w:t>
      </w:r>
      <w:proofErr w:type="spellStart"/>
      <w:r w:rsidRPr="008A2324">
        <w:t>pages</w:t>
      </w:r>
      <w:proofErr w:type="spellEnd"/>
      <w:r w:rsidRPr="008A2324">
        <w:t>/4labrabDM(3).</w:t>
      </w:r>
      <w:proofErr w:type="spellStart"/>
      <w:r w:rsidRPr="008A2324">
        <w:t>php</w:t>
      </w:r>
      <w:proofErr w:type="spellEnd"/>
      <w:r w:rsidRPr="008A2324">
        <w:t>');</w:t>
      </w:r>
    </w:p>
    <w:p w:rsidR="008A2324" w:rsidRPr="008A2324" w:rsidRDefault="008A2324" w:rsidP="005E5853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2324" w:rsidRDefault="008A2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3946223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5"/>
    </w:p>
    <w:p w:rsidR="008A2324" w:rsidRPr="008A2324" w:rsidRDefault="008A2324" w:rsidP="008A2324">
      <w:pPr>
        <w:pStyle w:val="Standard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GoBack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proglib</w:t>
      </w:r>
      <w:proofErr w:type="spellEnd"/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Иллюстративное введение в теорию графов и её применение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proglib</w:t>
      </w:r>
      <w:proofErr w:type="spellEnd"/>
      <w:r w:rsidRPr="008A232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proofErr w:type="spellEnd"/>
      <w:r w:rsidRPr="008A232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theory</w:t>
      </w:r>
    </w:p>
    <w:p w:rsidR="008A2324" w:rsidRPr="008A2324" w:rsidRDefault="008A2324" w:rsidP="008A2324">
      <w:pPr>
        <w:pStyle w:val="Standard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documentation URL: 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https://www.php.net/docs.php</w:t>
      </w:r>
    </w:p>
    <w:p w:rsidR="008A2324" w:rsidRPr="008A2324" w:rsidRDefault="008A2324" w:rsidP="008A2324">
      <w:pPr>
        <w:pStyle w:val="Standard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Базовые алгоритмы нахождения кратчайших путей во взвешенных графах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>: https://habr.com/ru/post/119158/</w:t>
      </w:r>
      <w:bookmarkEnd w:id="6"/>
    </w:p>
    <w:sectPr w:rsidR="008A2324" w:rsidRPr="008A2324" w:rsidSect="00813CB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5BC" w:rsidRDefault="00F975BC" w:rsidP="00813CBB">
      <w:pPr>
        <w:spacing w:after="0" w:line="240" w:lineRule="auto"/>
      </w:pPr>
      <w:r>
        <w:separator/>
      </w:r>
    </w:p>
  </w:endnote>
  <w:endnote w:type="continuationSeparator" w:id="0">
    <w:p w:rsidR="00F975BC" w:rsidRDefault="00F975BC" w:rsidP="0081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5847585"/>
      <w:docPartObj>
        <w:docPartGallery w:val="Page Numbers (Bottom of Page)"/>
        <w:docPartUnique/>
      </w:docPartObj>
    </w:sdtPr>
    <w:sdtContent>
      <w:p w:rsidR="00813CBB" w:rsidRDefault="00813CB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041">
          <w:rPr>
            <w:noProof/>
          </w:rPr>
          <w:t>9</w:t>
        </w:r>
        <w:r>
          <w:fldChar w:fldCharType="end"/>
        </w:r>
      </w:p>
    </w:sdtContent>
  </w:sdt>
  <w:p w:rsidR="00813CBB" w:rsidRDefault="00813C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5BC" w:rsidRDefault="00F975BC" w:rsidP="00813CBB">
      <w:pPr>
        <w:spacing w:after="0" w:line="240" w:lineRule="auto"/>
      </w:pPr>
      <w:r>
        <w:separator/>
      </w:r>
    </w:p>
  </w:footnote>
  <w:footnote w:type="continuationSeparator" w:id="0">
    <w:p w:rsidR="00F975BC" w:rsidRDefault="00F975BC" w:rsidP="00813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5630"/>
    <w:multiLevelType w:val="hybridMultilevel"/>
    <w:tmpl w:val="83FA802A"/>
    <w:lvl w:ilvl="0" w:tplc="A5A88E4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15F8"/>
    <w:multiLevelType w:val="hybridMultilevel"/>
    <w:tmpl w:val="FB42CF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9699B"/>
    <w:multiLevelType w:val="multilevel"/>
    <w:tmpl w:val="4C7E0016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1613094"/>
    <w:multiLevelType w:val="multilevel"/>
    <w:tmpl w:val="A9B88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46353"/>
    <w:multiLevelType w:val="hybridMultilevel"/>
    <w:tmpl w:val="5194F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41"/>
    <w:rsid w:val="000776DB"/>
    <w:rsid w:val="00370E6D"/>
    <w:rsid w:val="005E5853"/>
    <w:rsid w:val="00625DCB"/>
    <w:rsid w:val="006435FB"/>
    <w:rsid w:val="00813CBB"/>
    <w:rsid w:val="008A2324"/>
    <w:rsid w:val="008A56DE"/>
    <w:rsid w:val="008D7041"/>
    <w:rsid w:val="00A14985"/>
    <w:rsid w:val="00C55C41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5EF2D-6CF7-42C8-B2FE-B456B5A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56D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DCB"/>
    <w:pPr>
      <w:spacing w:after="100"/>
    </w:pPr>
  </w:style>
  <w:style w:type="character" w:styleId="a4">
    <w:name w:val="Hyperlink"/>
    <w:basedOn w:val="a0"/>
    <w:uiPriority w:val="99"/>
    <w:unhideWhenUsed/>
    <w:rsid w:val="00625DC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55C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C55C41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55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1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3CBB"/>
  </w:style>
  <w:style w:type="paragraph" w:styleId="a8">
    <w:name w:val="footer"/>
    <w:basedOn w:val="a"/>
    <w:link w:val="a9"/>
    <w:uiPriority w:val="99"/>
    <w:unhideWhenUsed/>
    <w:rsid w:val="0081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3CBB"/>
  </w:style>
  <w:style w:type="paragraph" w:styleId="aa">
    <w:name w:val="List Paragraph"/>
    <w:basedOn w:val="a"/>
    <w:uiPriority w:val="34"/>
    <w:qFormat/>
    <w:rsid w:val="005E585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A23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&#1048;&#1051;&#1068;&#1071;\Documents\&#1055;&#1086;&#1083;&#1100;&#1079;&#1086;&#1074;&#1072;&#1090;&#1077;&#1083;&#1100;&#1089;&#1082;&#1080;&#1077;%20&#1096;&#1072;&#1073;&#1083;&#1086;&#1085;&#1099;%20Office\&#1064;&#1072;&#1073;&#1083;&#1086;&#1085;%20(&#1048;&#1055;%20&#1080;%20&#1044;&#105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76F53-18CE-4679-AA1D-9D075CA7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(ИП и ДМ)</Template>
  <TotalTime>59</TotalTime>
  <Pages>10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2022-05-20T08:39:00Z</dcterms:created>
  <dcterms:modified xsi:type="dcterms:W3CDTF">2022-05-20T10:35:00Z</dcterms:modified>
</cp:coreProperties>
</file>